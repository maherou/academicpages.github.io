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21081C69"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E0068E">
        <w:rPr>
          <w:spacing w:val="-40"/>
          <w:sz w:val="56"/>
        </w:rPr>
        <w:t>Six</w:t>
      </w:r>
      <w:r w:rsidR="000B561D">
        <w:rPr>
          <w:spacing w:val="-40"/>
          <w:sz w:val="56"/>
        </w:rPr>
        <w:t>teenth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7FC5D45B" w:rsidR="006670D9" w:rsidRDefault="007A1BCE">
      <w:pPr>
        <w:pStyle w:val="Title"/>
      </w:pPr>
      <w:r>
        <w:t xml:space="preserve">Handbook </w:t>
      </w:r>
      <w:r w:rsidR="000E3C44">
        <w:t>for CSCI 373, 1</w:t>
      </w:r>
      <w:r w:rsidR="00E0068E">
        <w:t>6</w:t>
      </w:r>
      <w:r w:rsidR="006670D9" w:rsidRPr="00882B0A">
        <w:rPr>
          <w:vertAlign w:val="superscript"/>
        </w:rPr>
        <w:t>th</w:t>
      </w:r>
      <w:r w:rsidR="006670D9">
        <w:t xml:space="preserve"> Edition</w:t>
      </w:r>
    </w:p>
    <w:p w14:paraId="7A244876" w14:textId="039C05E5" w:rsidR="006670D9" w:rsidRDefault="006670D9">
      <w:pPr>
        <w:pStyle w:val="ReturnAddress"/>
      </w:pPr>
      <w:r>
        <w:sym w:font="Symbol" w:char="F0E3"/>
      </w:r>
      <w:r w:rsidR="00A861E8">
        <w:t xml:space="preserve"> 201</w:t>
      </w:r>
      <w:r w:rsidR="00E0068E">
        <w:t>9</w:t>
      </w:r>
      <w:r>
        <w:t xml:space="preserve"> CSB|SJU Department of Computer Science</w:t>
      </w:r>
    </w:p>
    <w:p w14:paraId="5CFCC7EF" w14:textId="77777777" w:rsidR="006670D9" w:rsidRDefault="006670D9">
      <w:pPr>
        <w:pStyle w:val="ReturnAddress"/>
      </w:pPr>
      <w:r>
        <w:t>Engel Science Center, St. John’s University, Collegeville, MN 56321</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122ED68D" w14:textId="4258D438" w:rsidR="00B25DE8" w:rsidRDefault="0072298E">
      <w:pPr>
        <w:pStyle w:val="TOC1"/>
        <w:tabs>
          <w:tab w:val="right" w:leader="dot" w:pos="7910"/>
        </w:tabs>
        <w:rPr>
          <w:rFonts w:asciiTheme="minorHAnsi" w:eastAsiaTheme="minorEastAsia" w:hAnsiTheme="minorHAnsi" w:cstheme="minorBidi"/>
          <w:b w:val="0"/>
          <w:bCs w:val="0"/>
          <w:caps w:val="0"/>
          <w:noProof/>
          <w:sz w:val="24"/>
          <w:szCs w:val="24"/>
          <w:lang w:eastAsia="ja-JP"/>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r w:rsidR="00B25DE8">
        <w:rPr>
          <w:noProof/>
        </w:rPr>
        <w:t>Course Overview</w:t>
      </w:r>
      <w:r w:rsidR="00B25DE8">
        <w:rPr>
          <w:noProof/>
        </w:rPr>
        <w:tab/>
      </w:r>
      <w:r w:rsidR="00B25DE8">
        <w:rPr>
          <w:noProof/>
        </w:rPr>
        <w:fldChar w:fldCharType="begin"/>
      </w:r>
      <w:r w:rsidR="00B25DE8">
        <w:rPr>
          <w:noProof/>
        </w:rPr>
        <w:instrText xml:space="preserve"> PAGEREF _Toc314064057 \h </w:instrText>
      </w:r>
      <w:r w:rsidR="00B25DE8">
        <w:rPr>
          <w:noProof/>
        </w:rPr>
      </w:r>
      <w:r w:rsidR="00B25DE8">
        <w:rPr>
          <w:noProof/>
        </w:rPr>
        <w:fldChar w:fldCharType="separate"/>
      </w:r>
      <w:r w:rsidR="00FB32F3">
        <w:rPr>
          <w:noProof/>
        </w:rPr>
        <w:t>2</w:t>
      </w:r>
      <w:r w:rsidR="00B25DE8">
        <w:rPr>
          <w:noProof/>
        </w:rPr>
        <w:fldChar w:fldCharType="end"/>
      </w:r>
    </w:p>
    <w:p w14:paraId="29E99A31" w14:textId="7033A2E6"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Objectives</w:t>
      </w:r>
      <w:r>
        <w:rPr>
          <w:noProof/>
        </w:rPr>
        <w:tab/>
      </w:r>
      <w:r>
        <w:rPr>
          <w:noProof/>
        </w:rPr>
        <w:fldChar w:fldCharType="begin"/>
      </w:r>
      <w:r>
        <w:rPr>
          <w:noProof/>
        </w:rPr>
        <w:instrText xml:space="preserve"> PAGEREF _Toc314064058 \h </w:instrText>
      </w:r>
      <w:r>
        <w:rPr>
          <w:noProof/>
        </w:rPr>
      </w:r>
      <w:r>
        <w:rPr>
          <w:noProof/>
        </w:rPr>
        <w:fldChar w:fldCharType="separate"/>
      </w:r>
      <w:r w:rsidR="00FB32F3">
        <w:rPr>
          <w:noProof/>
        </w:rPr>
        <w:t>2</w:t>
      </w:r>
      <w:r>
        <w:rPr>
          <w:noProof/>
        </w:rPr>
        <w:fldChar w:fldCharType="end"/>
      </w:r>
    </w:p>
    <w:p w14:paraId="01CD21C5" w14:textId="1CB4CB89"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Course Expectations</w:t>
      </w:r>
      <w:r>
        <w:rPr>
          <w:noProof/>
        </w:rPr>
        <w:tab/>
      </w:r>
      <w:r>
        <w:rPr>
          <w:noProof/>
        </w:rPr>
        <w:fldChar w:fldCharType="begin"/>
      </w:r>
      <w:r>
        <w:rPr>
          <w:noProof/>
        </w:rPr>
        <w:instrText xml:space="preserve"> PAGEREF _Toc314064059 \h </w:instrText>
      </w:r>
      <w:r>
        <w:rPr>
          <w:noProof/>
        </w:rPr>
      </w:r>
      <w:r>
        <w:rPr>
          <w:noProof/>
        </w:rPr>
        <w:fldChar w:fldCharType="separate"/>
      </w:r>
      <w:r w:rsidR="00FB32F3">
        <w:rPr>
          <w:noProof/>
        </w:rPr>
        <w:t>4</w:t>
      </w:r>
      <w:r>
        <w:rPr>
          <w:noProof/>
        </w:rPr>
        <w:fldChar w:fldCharType="end"/>
      </w:r>
    </w:p>
    <w:p w14:paraId="35953F7C" w14:textId="6049973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Academic and Real World</w:t>
      </w:r>
      <w:r>
        <w:rPr>
          <w:noProof/>
        </w:rPr>
        <w:tab/>
      </w:r>
      <w:r>
        <w:rPr>
          <w:noProof/>
        </w:rPr>
        <w:fldChar w:fldCharType="begin"/>
      </w:r>
      <w:r>
        <w:rPr>
          <w:noProof/>
        </w:rPr>
        <w:instrText xml:space="preserve"> PAGEREF _Toc314064060 \h </w:instrText>
      </w:r>
      <w:r>
        <w:rPr>
          <w:noProof/>
        </w:rPr>
      </w:r>
      <w:r>
        <w:rPr>
          <w:noProof/>
        </w:rPr>
        <w:fldChar w:fldCharType="separate"/>
      </w:r>
      <w:r w:rsidR="00FB32F3">
        <w:rPr>
          <w:noProof/>
        </w:rPr>
        <w:t>5</w:t>
      </w:r>
      <w:r>
        <w:rPr>
          <w:noProof/>
        </w:rPr>
        <w:fldChar w:fldCharType="end"/>
      </w:r>
    </w:p>
    <w:p w14:paraId="39B14560" w14:textId="16FB74DD"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Frequently Asked Questions (FAQs)</w:t>
      </w:r>
      <w:r>
        <w:rPr>
          <w:noProof/>
        </w:rPr>
        <w:tab/>
      </w:r>
      <w:r>
        <w:rPr>
          <w:noProof/>
        </w:rPr>
        <w:fldChar w:fldCharType="begin"/>
      </w:r>
      <w:r>
        <w:rPr>
          <w:noProof/>
        </w:rPr>
        <w:instrText xml:space="preserve"> PAGEREF _Toc314064061 \h </w:instrText>
      </w:r>
      <w:r>
        <w:rPr>
          <w:noProof/>
        </w:rPr>
      </w:r>
      <w:r>
        <w:rPr>
          <w:noProof/>
        </w:rPr>
        <w:fldChar w:fldCharType="separate"/>
      </w:r>
      <w:r w:rsidR="00FB32F3">
        <w:rPr>
          <w:noProof/>
        </w:rPr>
        <w:t>6</w:t>
      </w:r>
      <w:r>
        <w:rPr>
          <w:noProof/>
        </w:rPr>
        <w:fldChar w:fldCharType="end"/>
      </w:r>
    </w:p>
    <w:p w14:paraId="60BF4FBC" w14:textId="02B95019"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An Overview of a State-of-the-Field Project</w:t>
      </w:r>
      <w:r>
        <w:rPr>
          <w:noProof/>
        </w:rPr>
        <w:tab/>
      </w:r>
      <w:r>
        <w:rPr>
          <w:noProof/>
        </w:rPr>
        <w:fldChar w:fldCharType="begin"/>
      </w:r>
      <w:r>
        <w:rPr>
          <w:noProof/>
        </w:rPr>
        <w:instrText xml:space="preserve"> PAGEREF _Toc314064062 \h </w:instrText>
      </w:r>
      <w:r>
        <w:rPr>
          <w:noProof/>
        </w:rPr>
      </w:r>
      <w:r>
        <w:rPr>
          <w:noProof/>
        </w:rPr>
        <w:fldChar w:fldCharType="separate"/>
      </w:r>
      <w:r w:rsidR="00FB32F3">
        <w:rPr>
          <w:noProof/>
        </w:rPr>
        <w:t>7</w:t>
      </w:r>
      <w:r>
        <w:rPr>
          <w:noProof/>
        </w:rPr>
        <w:fldChar w:fldCharType="end"/>
      </w:r>
    </w:p>
    <w:p w14:paraId="2662D3AA" w14:textId="04C5778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State-of-the-Field Components</w:t>
      </w:r>
      <w:r>
        <w:rPr>
          <w:noProof/>
        </w:rPr>
        <w:tab/>
      </w:r>
      <w:r>
        <w:rPr>
          <w:noProof/>
        </w:rPr>
        <w:fldChar w:fldCharType="begin"/>
      </w:r>
      <w:r>
        <w:rPr>
          <w:noProof/>
        </w:rPr>
        <w:instrText xml:space="preserve"> PAGEREF _Toc314064063 \h </w:instrText>
      </w:r>
      <w:r>
        <w:rPr>
          <w:noProof/>
        </w:rPr>
      </w:r>
      <w:r>
        <w:rPr>
          <w:noProof/>
        </w:rPr>
        <w:fldChar w:fldCharType="separate"/>
      </w:r>
      <w:r w:rsidR="00FB32F3">
        <w:rPr>
          <w:noProof/>
        </w:rPr>
        <w:t>7</w:t>
      </w:r>
      <w:r>
        <w:rPr>
          <w:noProof/>
        </w:rPr>
        <w:fldChar w:fldCharType="end"/>
      </w:r>
    </w:p>
    <w:p w14:paraId="385ED79B" w14:textId="578DFBE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Why a State-of-the-Field Project?</w:t>
      </w:r>
      <w:r>
        <w:rPr>
          <w:noProof/>
        </w:rPr>
        <w:tab/>
      </w:r>
      <w:r>
        <w:rPr>
          <w:noProof/>
        </w:rPr>
        <w:fldChar w:fldCharType="begin"/>
      </w:r>
      <w:r>
        <w:rPr>
          <w:noProof/>
        </w:rPr>
        <w:instrText xml:space="preserve"> PAGEREF _Toc314064064 \h </w:instrText>
      </w:r>
      <w:r>
        <w:rPr>
          <w:noProof/>
        </w:rPr>
      </w:r>
      <w:r>
        <w:rPr>
          <w:noProof/>
        </w:rPr>
        <w:fldChar w:fldCharType="separate"/>
      </w:r>
      <w:r w:rsidR="00FB32F3">
        <w:rPr>
          <w:noProof/>
        </w:rPr>
        <w:t>8</w:t>
      </w:r>
      <w:r>
        <w:rPr>
          <w:noProof/>
        </w:rPr>
        <w:fldChar w:fldCharType="end"/>
      </w:r>
    </w:p>
    <w:p w14:paraId="29822DA7" w14:textId="0BEA3426"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How To Succeed in this Course</w:t>
      </w:r>
      <w:r>
        <w:rPr>
          <w:noProof/>
        </w:rPr>
        <w:tab/>
      </w:r>
      <w:r>
        <w:rPr>
          <w:noProof/>
        </w:rPr>
        <w:fldChar w:fldCharType="begin"/>
      </w:r>
      <w:r>
        <w:rPr>
          <w:noProof/>
        </w:rPr>
        <w:instrText xml:space="preserve"> PAGEREF _Toc314064065 \h </w:instrText>
      </w:r>
      <w:r>
        <w:rPr>
          <w:noProof/>
        </w:rPr>
      </w:r>
      <w:r>
        <w:rPr>
          <w:noProof/>
        </w:rPr>
        <w:fldChar w:fldCharType="separate"/>
      </w:r>
      <w:r w:rsidR="00FB32F3">
        <w:rPr>
          <w:noProof/>
        </w:rPr>
        <w:t>9</w:t>
      </w:r>
      <w:r>
        <w:rPr>
          <w:noProof/>
        </w:rPr>
        <w:fldChar w:fldCharType="end"/>
      </w:r>
    </w:p>
    <w:p w14:paraId="021E1911" w14:textId="39CEEF0E"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Select a Good Topic</w:t>
      </w:r>
      <w:r>
        <w:rPr>
          <w:noProof/>
        </w:rPr>
        <w:tab/>
      </w:r>
      <w:r>
        <w:rPr>
          <w:noProof/>
        </w:rPr>
        <w:fldChar w:fldCharType="begin"/>
      </w:r>
      <w:r>
        <w:rPr>
          <w:noProof/>
        </w:rPr>
        <w:instrText xml:space="preserve"> PAGEREF _Toc314064066 \h </w:instrText>
      </w:r>
      <w:r>
        <w:rPr>
          <w:noProof/>
        </w:rPr>
      </w:r>
      <w:r>
        <w:rPr>
          <w:noProof/>
        </w:rPr>
        <w:fldChar w:fldCharType="separate"/>
      </w:r>
      <w:r w:rsidR="00FB32F3">
        <w:rPr>
          <w:noProof/>
        </w:rPr>
        <w:t>9</w:t>
      </w:r>
      <w:r>
        <w:rPr>
          <w:noProof/>
        </w:rPr>
        <w:fldChar w:fldCharType="end"/>
      </w:r>
    </w:p>
    <w:p w14:paraId="57B459E5" w14:textId="215773B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Plan Ahead, Work Ahead</w:t>
      </w:r>
      <w:r>
        <w:rPr>
          <w:noProof/>
        </w:rPr>
        <w:tab/>
      </w:r>
      <w:r>
        <w:rPr>
          <w:noProof/>
        </w:rPr>
        <w:fldChar w:fldCharType="begin"/>
      </w:r>
      <w:r>
        <w:rPr>
          <w:noProof/>
        </w:rPr>
        <w:instrText xml:space="preserve"> PAGEREF _Toc314064067 \h </w:instrText>
      </w:r>
      <w:r>
        <w:rPr>
          <w:noProof/>
        </w:rPr>
      </w:r>
      <w:r>
        <w:rPr>
          <w:noProof/>
        </w:rPr>
        <w:fldChar w:fldCharType="separate"/>
      </w:r>
      <w:r w:rsidR="00FB32F3">
        <w:rPr>
          <w:noProof/>
        </w:rPr>
        <w:t>11</w:t>
      </w:r>
      <w:r>
        <w:rPr>
          <w:noProof/>
        </w:rPr>
        <w:fldChar w:fldCharType="end"/>
      </w:r>
    </w:p>
    <w:p w14:paraId="3CE9934A" w14:textId="6AE2ECF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Locate Credible and Relevant Resources</w:t>
      </w:r>
      <w:r>
        <w:rPr>
          <w:noProof/>
        </w:rPr>
        <w:tab/>
      </w:r>
      <w:r>
        <w:rPr>
          <w:noProof/>
        </w:rPr>
        <w:fldChar w:fldCharType="begin"/>
      </w:r>
      <w:r>
        <w:rPr>
          <w:noProof/>
        </w:rPr>
        <w:instrText xml:space="preserve"> PAGEREF _Toc314064068 \h </w:instrText>
      </w:r>
      <w:r>
        <w:rPr>
          <w:noProof/>
        </w:rPr>
      </w:r>
      <w:r>
        <w:rPr>
          <w:noProof/>
        </w:rPr>
        <w:fldChar w:fldCharType="separate"/>
      </w:r>
      <w:r w:rsidR="00FB32F3">
        <w:rPr>
          <w:noProof/>
        </w:rPr>
        <w:t>11</w:t>
      </w:r>
      <w:r>
        <w:rPr>
          <w:noProof/>
        </w:rPr>
        <w:fldChar w:fldCharType="end"/>
      </w:r>
    </w:p>
    <w:p w14:paraId="67C45A58" w14:textId="59221AD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How Many Resources Do I Need?</w:t>
      </w:r>
      <w:r>
        <w:rPr>
          <w:noProof/>
        </w:rPr>
        <w:tab/>
      </w:r>
      <w:r>
        <w:rPr>
          <w:noProof/>
        </w:rPr>
        <w:fldChar w:fldCharType="begin"/>
      </w:r>
      <w:r>
        <w:rPr>
          <w:noProof/>
        </w:rPr>
        <w:instrText xml:space="preserve"> PAGEREF _Toc314064069 \h </w:instrText>
      </w:r>
      <w:r>
        <w:rPr>
          <w:noProof/>
        </w:rPr>
      </w:r>
      <w:r>
        <w:rPr>
          <w:noProof/>
        </w:rPr>
        <w:fldChar w:fldCharType="separate"/>
      </w:r>
      <w:r w:rsidR="00FB32F3">
        <w:rPr>
          <w:noProof/>
        </w:rPr>
        <w:t>12</w:t>
      </w:r>
      <w:r>
        <w:rPr>
          <w:noProof/>
        </w:rPr>
        <w:fldChar w:fldCharType="end"/>
      </w:r>
    </w:p>
    <w:p w14:paraId="72CAC15A" w14:textId="42946A6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Writing and Presenting</w:t>
      </w:r>
      <w:r>
        <w:rPr>
          <w:noProof/>
        </w:rPr>
        <w:tab/>
      </w:r>
      <w:r>
        <w:rPr>
          <w:noProof/>
        </w:rPr>
        <w:fldChar w:fldCharType="begin"/>
      </w:r>
      <w:r>
        <w:rPr>
          <w:noProof/>
        </w:rPr>
        <w:instrText xml:space="preserve"> PAGEREF _Toc314064070 \h </w:instrText>
      </w:r>
      <w:r>
        <w:rPr>
          <w:noProof/>
        </w:rPr>
      </w:r>
      <w:r>
        <w:rPr>
          <w:noProof/>
        </w:rPr>
        <w:fldChar w:fldCharType="separate"/>
      </w:r>
      <w:r w:rsidR="00FB32F3">
        <w:rPr>
          <w:noProof/>
        </w:rPr>
        <w:t>13</w:t>
      </w:r>
      <w:r>
        <w:rPr>
          <w:noProof/>
        </w:rPr>
        <w:fldChar w:fldCharType="end"/>
      </w:r>
    </w:p>
    <w:p w14:paraId="67687C4D" w14:textId="3B18A93A"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General</w:t>
      </w:r>
      <w:r>
        <w:rPr>
          <w:noProof/>
        </w:rPr>
        <w:tab/>
      </w:r>
      <w:r>
        <w:rPr>
          <w:noProof/>
        </w:rPr>
        <w:fldChar w:fldCharType="begin"/>
      </w:r>
      <w:r>
        <w:rPr>
          <w:noProof/>
        </w:rPr>
        <w:instrText xml:space="preserve"> PAGEREF _Toc314064071 \h </w:instrText>
      </w:r>
      <w:r>
        <w:rPr>
          <w:noProof/>
        </w:rPr>
      </w:r>
      <w:r>
        <w:rPr>
          <w:noProof/>
        </w:rPr>
        <w:fldChar w:fldCharType="separate"/>
      </w:r>
      <w:r w:rsidR="00FB32F3">
        <w:rPr>
          <w:noProof/>
        </w:rPr>
        <w:t>13</w:t>
      </w:r>
      <w:r>
        <w:rPr>
          <w:noProof/>
        </w:rPr>
        <w:fldChar w:fldCharType="end"/>
      </w:r>
    </w:p>
    <w:p w14:paraId="2E757150" w14:textId="566432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Writing</w:t>
      </w:r>
      <w:r>
        <w:rPr>
          <w:noProof/>
        </w:rPr>
        <w:tab/>
      </w:r>
      <w:r>
        <w:rPr>
          <w:noProof/>
        </w:rPr>
        <w:fldChar w:fldCharType="begin"/>
      </w:r>
      <w:r>
        <w:rPr>
          <w:noProof/>
        </w:rPr>
        <w:instrText xml:space="preserve"> PAGEREF _Toc314064072 \h </w:instrText>
      </w:r>
      <w:r>
        <w:rPr>
          <w:noProof/>
        </w:rPr>
      </w:r>
      <w:r>
        <w:rPr>
          <w:noProof/>
        </w:rPr>
        <w:fldChar w:fldCharType="separate"/>
      </w:r>
      <w:r w:rsidR="00FB32F3">
        <w:rPr>
          <w:noProof/>
        </w:rPr>
        <w:t>14</w:t>
      </w:r>
      <w:r>
        <w:rPr>
          <w:noProof/>
        </w:rPr>
        <w:fldChar w:fldCharType="end"/>
      </w:r>
    </w:p>
    <w:p w14:paraId="6A88CDA5" w14:textId="22085EE5"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Presentations</w:t>
      </w:r>
      <w:r>
        <w:rPr>
          <w:noProof/>
        </w:rPr>
        <w:tab/>
      </w:r>
      <w:r>
        <w:rPr>
          <w:noProof/>
        </w:rPr>
        <w:fldChar w:fldCharType="begin"/>
      </w:r>
      <w:r>
        <w:rPr>
          <w:noProof/>
        </w:rPr>
        <w:instrText xml:space="preserve"> PAGEREF _Toc314064073 \h </w:instrText>
      </w:r>
      <w:r>
        <w:rPr>
          <w:noProof/>
        </w:rPr>
      </w:r>
      <w:r>
        <w:rPr>
          <w:noProof/>
        </w:rPr>
        <w:fldChar w:fldCharType="separate"/>
      </w:r>
      <w:r w:rsidR="00FB32F3">
        <w:rPr>
          <w:noProof/>
        </w:rPr>
        <w:t>16</w:t>
      </w:r>
      <w:r>
        <w:rPr>
          <w:noProof/>
        </w:rPr>
        <w:fldChar w:fldCharType="end"/>
      </w:r>
    </w:p>
    <w:p w14:paraId="1D462D01" w14:textId="0103AEAE" w:rsidR="00B25DE8" w:rsidRDefault="00B25DE8">
      <w:pPr>
        <w:pStyle w:val="TOC1"/>
        <w:tabs>
          <w:tab w:val="right" w:leader="dot" w:pos="7910"/>
        </w:tabs>
        <w:rPr>
          <w:rFonts w:asciiTheme="minorHAnsi" w:eastAsiaTheme="minorEastAsia" w:hAnsiTheme="minorHAnsi" w:cstheme="minorBidi"/>
          <w:b w:val="0"/>
          <w:bCs w:val="0"/>
          <w:caps w:val="0"/>
          <w:noProof/>
          <w:sz w:val="24"/>
          <w:szCs w:val="24"/>
          <w:lang w:eastAsia="ja-JP"/>
        </w:rPr>
      </w:pPr>
      <w:r>
        <w:rPr>
          <w:noProof/>
        </w:rPr>
        <w:t>Course Assignments</w:t>
      </w:r>
      <w:r>
        <w:rPr>
          <w:noProof/>
        </w:rPr>
        <w:tab/>
      </w:r>
      <w:r>
        <w:rPr>
          <w:noProof/>
        </w:rPr>
        <w:fldChar w:fldCharType="begin"/>
      </w:r>
      <w:r>
        <w:rPr>
          <w:noProof/>
        </w:rPr>
        <w:instrText xml:space="preserve"> PAGEREF _Toc314064074 \h </w:instrText>
      </w:r>
      <w:r>
        <w:rPr>
          <w:noProof/>
        </w:rPr>
      </w:r>
      <w:r>
        <w:rPr>
          <w:noProof/>
        </w:rPr>
        <w:fldChar w:fldCharType="separate"/>
      </w:r>
      <w:r w:rsidR="00FB32F3">
        <w:rPr>
          <w:noProof/>
        </w:rPr>
        <w:t>18</w:t>
      </w:r>
      <w:r>
        <w:rPr>
          <w:noProof/>
        </w:rPr>
        <w:fldChar w:fldCharType="end"/>
      </w:r>
    </w:p>
    <w:p w14:paraId="28392EB8" w14:textId="0FE3932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Self-teaching reflections</w:t>
      </w:r>
      <w:r>
        <w:rPr>
          <w:noProof/>
        </w:rPr>
        <w:tab/>
      </w:r>
      <w:r>
        <w:rPr>
          <w:noProof/>
        </w:rPr>
        <w:fldChar w:fldCharType="begin"/>
      </w:r>
      <w:r>
        <w:rPr>
          <w:noProof/>
        </w:rPr>
        <w:instrText xml:space="preserve"> PAGEREF _Toc314064075 \h </w:instrText>
      </w:r>
      <w:r>
        <w:rPr>
          <w:noProof/>
        </w:rPr>
      </w:r>
      <w:r>
        <w:rPr>
          <w:noProof/>
        </w:rPr>
        <w:fldChar w:fldCharType="separate"/>
      </w:r>
      <w:r w:rsidR="00FB32F3">
        <w:rPr>
          <w:noProof/>
        </w:rPr>
        <w:t>18</w:t>
      </w:r>
      <w:r>
        <w:rPr>
          <w:noProof/>
        </w:rPr>
        <w:fldChar w:fldCharType="end"/>
      </w:r>
    </w:p>
    <w:p w14:paraId="34C21AE4" w14:textId="481A199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Recurrent Assignment: Class Discussion</w:t>
      </w:r>
      <w:r>
        <w:rPr>
          <w:noProof/>
        </w:rPr>
        <w:tab/>
      </w:r>
      <w:r>
        <w:rPr>
          <w:noProof/>
        </w:rPr>
        <w:fldChar w:fldCharType="begin"/>
      </w:r>
      <w:r>
        <w:rPr>
          <w:noProof/>
        </w:rPr>
        <w:instrText xml:space="preserve"> PAGEREF _Toc314064076 \h </w:instrText>
      </w:r>
      <w:r>
        <w:rPr>
          <w:noProof/>
        </w:rPr>
      </w:r>
      <w:r>
        <w:rPr>
          <w:noProof/>
        </w:rPr>
        <w:fldChar w:fldCharType="separate"/>
      </w:r>
      <w:r w:rsidR="00FB32F3">
        <w:rPr>
          <w:noProof/>
        </w:rPr>
        <w:t>19</w:t>
      </w:r>
      <w:r>
        <w:rPr>
          <w:noProof/>
        </w:rPr>
        <w:fldChar w:fldCharType="end"/>
      </w:r>
    </w:p>
    <w:p w14:paraId="158E72B3" w14:textId="73D4C00F"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1: Preliminary State-of-the-Field Paper</w:t>
      </w:r>
      <w:r>
        <w:rPr>
          <w:noProof/>
        </w:rPr>
        <w:tab/>
      </w:r>
      <w:r>
        <w:rPr>
          <w:noProof/>
        </w:rPr>
        <w:fldChar w:fldCharType="begin"/>
      </w:r>
      <w:r>
        <w:rPr>
          <w:noProof/>
        </w:rPr>
        <w:instrText xml:space="preserve"> PAGEREF _Toc314064077 \h </w:instrText>
      </w:r>
      <w:r>
        <w:rPr>
          <w:noProof/>
        </w:rPr>
      </w:r>
      <w:r>
        <w:rPr>
          <w:noProof/>
        </w:rPr>
        <w:fldChar w:fldCharType="separate"/>
      </w:r>
      <w:r w:rsidR="00FB32F3">
        <w:rPr>
          <w:noProof/>
        </w:rPr>
        <w:t>20</w:t>
      </w:r>
      <w:r>
        <w:rPr>
          <w:noProof/>
        </w:rPr>
        <w:fldChar w:fldCharType="end"/>
      </w:r>
    </w:p>
    <w:p w14:paraId="14D2F6A6" w14:textId="758CCA2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2: Survey Paper</w:t>
      </w:r>
      <w:r>
        <w:rPr>
          <w:noProof/>
        </w:rPr>
        <w:tab/>
      </w:r>
      <w:r>
        <w:rPr>
          <w:noProof/>
        </w:rPr>
        <w:fldChar w:fldCharType="begin"/>
      </w:r>
      <w:r>
        <w:rPr>
          <w:noProof/>
        </w:rPr>
        <w:instrText xml:space="preserve"> PAGEREF _Toc314064078 \h </w:instrText>
      </w:r>
      <w:r>
        <w:rPr>
          <w:noProof/>
        </w:rPr>
      </w:r>
      <w:r>
        <w:rPr>
          <w:noProof/>
        </w:rPr>
        <w:fldChar w:fldCharType="separate"/>
      </w:r>
      <w:r w:rsidR="00FB32F3">
        <w:rPr>
          <w:noProof/>
        </w:rPr>
        <w:t>21</w:t>
      </w:r>
      <w:r>
        <w:rPr>
          <w:noProof/>
        </w:rPr>
        <w:fldChar w:fldCharType="end"/>
      </w:r>
    </w:p>
    <w:p w14:paraId="7C4D0BED" w14:textId="321464A3"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3: Technical Analysis</w:t>
      </w:r>
      <w:r>
        <w:rPr>
          <w:noProof/>
        </w:rPr>
        <w:tab/>
      </w:r>
      <w:r>
        <w:rPr>
          <w:noProof/>
        </w:rPr>
        <w:fldChar w:fldCharType="begin"/>
      </w:r>
      <w:r>
        <w:rPr>
          <w:noProof/>
        </w:rPr>
        <w:instrText xml:space="preserve"> PAGEREF _Toc314064079 \h </w:instrText>
      </w:r>
      <w:r>
        <w:rPr>
          <w:noProof/>
        </w:rPr>
      </w:r>
      <w:r>
        <w:rPr>
          <w:noProof/>
        </w:rPr>
        <w:fldChar w:fldCharType="separate"/>
      </w:r>
      <w:r w:rsidR="00FB32F3">
        <w:rPr>
          <w:noProof/>
        </w:rPr>
        <w:t>22</w:t>
      </w:r>
      <w:r>
        <w:rPr>
          <w:noProof/>
        </w:rPr>
        <w:fldChar w:fldCharType="end"/>
      </w:r>
    </w:p>
    <w:p w14:paraId="32CF8A32" w14:textId="7C9852A4"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4: Future Trends Paper</w:t>
      </w:r>
      <w:r>
        <w:rPr>
          <w:noProof/>
        </w:rPr>
        <w:tab/>
      </w:r>
      <w:r>
        <w:rPr>
          <w:noProof/>
        </w:rPr>
        <w:fldChar w:fldCharType="begin"/>
      </w:r>
      <w:r>
        <w:rPr>
          <w:noProof/>
        </w:rPr>
        <w:instrText xml:space="preserve"> PAGEREF _Toc314064080 \h </w:instrText>
      </w:r>
      <w:r>
        <w:rPr>
          <w:noProof/>
        </w:rPr>
      </w:r>
      <w:r>
        <w:rPr>
          <w:noProof/>
        </w:rPr>
        <w:fldChar w:fldCharType="separate"/>
      </w:r>
      <w:r w:rsidR="00FB32F3">
        <w:rPr>
          <w:noProof/>
        </w:rPr>
        <w:t>23</w:t>
      </w:r>
      <w:r>
        <w:rPr>
          <w:noProof/>
        </w:rPr>
        <w:fldChar w:fldCharType="end"/>
      </w:r>
    </w:p>
    <w:p w14:paraId="5EF566D2" w14:textId="023B6E08" w:rsidR="00B25DE8" w:rsidRDefault="00B25DE8">
      <w:pPr>
        <w:pStyle w:val="TOC3"/>
        <w:tabs>
          <w:tab w:val="right" w:leader="dot" w:pos="7910"/>
        </w:tabs>
        <w:rPr>
          <w:rFonts w:asciiTheme="minorHAnsi" w:eastAsiaTheme="minorEastAsia" w:hAnsiTheme="minorHAnsi" w:cstheme="minorBidi"/>
          <w:noProof/>
          <w:sz w:val="24"/>
          <w:lang w:eastAsia="ja-JP"/>
        </w:rPr>
      </w:pPr>
      <w:r>
        <w:rPr>
          <w:noProof/>
        </w:rPr>
        <w:t>Assignment 5: State-of-the-Field Paper and Presentation</w:t>
      </w:r>
      <w:r>
        <w:rPr>
          <w:noProof/>
        </w:rPr>
        <w:tab/>
      </w:r>
      <w:r>
        <w:rPr>
          <w:noProof/>
        </w:rPr>
        <w:fldChar w:fldCharType="begin"/>
      </w:r>
      <w:r>
        <w:rPr>
          <w:noProof/>
        </w:rPr>
        <w:instrText xml:space="preserve"> PAGEREF _Toc314064081 \h </w:instrText>
      </w:r>
      <w:r>
        <w:rPr>
          <w:noProof/>
        </w:rPr>
      </w:r>
      <w:r>
        <w:rPr>
          <w:noProof/>
        </w:rPr>
        <w:fldChar w:fldCharType="separate"/>
      </w:r>
      <w:r w:rsidR="00FB32F3">
        <w:rPr>
          <w:noProof/>
        </w:rPr>
        <w:t>24</w:t>
      </w:r>
      <w:r>
        <w:rPr>
          <w:noProof/>
        </w:rPr>
        <w:fldChar w:fldCharType="end"/>
      </w:r>
    </w:p>
    <w:p w14:paraId="3508FC77" w14:textId="77777777"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314064057"/>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314064058"/>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6D994A96"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314064059"/>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261EA49A"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Pr>
          <w:b/>
          <w:bCs/>
        </w:rPr>
        <w:t xml:space="preserve"> </w:t>
      </w:r>
      <w:r w:rsidR="00871ABA">
        <w:rPr>
          <w:bCs/>
        </w:rPr>
        <w:t>Each Friday before noon (except when on break)</w:t>
      </w:r>
      <w:r>
        <w:rPr>
          <w:bCs/>
        </w:rPr>
        <w:t xml:space="preserve">, I expect you to submit a reflection on articles you have read, viewed or heard as described in the recurring assignments discussion in Chapter 5.  You may not make up these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314064060"/>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22749B8A"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o More.</w:t>
      </w:r>
    </w:p>
    <w:p w14:paraId="59D69C61" w14:textId="55C80E18" w:rsidR="00871ABA" w:rsidRDefault="00A11849" w:rsidP="00871ABA">
      <w:pPr>
        <w:pStyle w:val="BodyText"/>
        <w:numPr>
          <w:ilvl w:val="0"/>
          <w:numId w:val="5"/>
        </w:numPr>
        <w:jc w:val="left"/>
      </w:pPr>
      <w:r>
        <w:rPr>
          <w:b/>
          <w:bCs/>
        </w:rPr>
        <w:t>Topic repetition:</w:t>
      </w:r>
      <w:r>
        <w:rPr>
          <w:bCs/>
        </w:rPr>
        <w:t xml:space="preserve"> </w:t>
      </w:r>
      <w:r>
        <w:rPr>
          <w:bCs/>
          <w:i/>
        </w:rPr>
        <w:t>By the end of the semester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640ADC4E" w14:textId="3E155AA1" w:rsidR="00871ABA" w:rsidRDefault="00C17744" w:rsidP="00871ABA">
      <w:pPr>
        <w:pStyle w:val="BodyText"/>
        <w:numPr>
          <w:ilvl w:val="0"/>
          <w:numId w:val="5"/>
        </w:numPr>
        <w:jc w:val="left"/>
      </w:pPr>
      <w:r>
        <w:rPr>
          <w:b/>
          <w:bCs/>
        </w:rPr>
        <w:t>Self-learning:</w:t>
      </w:r>
      <w:r>
        <w:rPr>
          <w:b/>
          <w:bCs/>
          <w:i/>
        </w:rPr>
        <w:t xml:space="preserve"> </w:t>
      </w:r>
      <w:r>
        <w:rPr>
          <w:bCs/>
          <w:i/>
        </w:rPr>
        <w:t>You will be in charge of what you learn after graduating.</w:t>
      </w:r>
      <w:r w:rsidR="00871ABA">
        <w:br/>
      </w:r>
      <w:r>
        <w:t xml:space="preserve">The computing field changes rapidly from year to year, at least on the surface.  The </w:t>
      </w:r>
      <w:r w:rsidR="00B25DE8">
        <w:t>“</w:t>
      </w:r>
      <w:r>
        <w:t>future you</w:t>
      </w:r>
      <w:r w:rsidR="00B25DE8">
        <w:t>”</w:t>
      </w:r>
      <w:r>
        <w:t xml:space="preserve"> will thank the </w:t>
      </w:r>
      <w:r w:rsidR="00B25DE8">
        <w:t>“</w:t>
      </w:r>
      <w:r>
        <w:t>present you</w:t>
      </w:r>
      <w:r w:rsidR="00B25DE8">
        <w:t>”</w:t>
      </w:r>
      <w:r>
        <w:t xml:space="preserve"> if you build a habit of continued learning.  Many resources are available for self-learning, including excellent online courses, technical web portals and thought leader blogs.</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1EE039A0" w14:textId="5321C209" w:rsidR="00871ABA" w:rsidRPr="00DB3A48"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r w:rsidR="00871ABA">
        <w:br w:type="page"/>
      </w:r>
    </w:p>
    <w:p w14:paraId="2796B30E" w14:textId="42E323C6" w:rsidR="006670D9" w:rsidRDefault="006670D9">
      <w:pPr>
        <w:pStyle w:val="Heading1"/>
      </w:pPr>
      <w:bookmarkStart w:id="19" w:name="_Toc314064061"/>
      <w:r>
        <w:lastRenderedPageBreak/>
        <w:t>Frequently Asked Questions (FAQs)</w:t>
      </w:r>
      <w:bookmarkEnd w:id="14"/>
      <w:bookmarkEnd w:id="15"/>
      <w:bookmarkEnd w:id="16"/>
      <w:bookmarkEnd w:id="17"/>
      <w:bookmarkEnd w:id="19"/>
    </w:p>
    <w:p w14:paraId="5B5FF8A6" w14:textId="77777777" w:rsidR="006670D9" w:rsidRDefault="006670D9">
      <w:pPr>
        <w:pStyle w:val="BodyText"/>
        <w:numPr>
          <w:ilvl w:val="0"/>
          <w:numId w:val="5"/>
        </w:numPr>
        <w:jc w:val="left"/>
      </w:pPr>
      <w:r>
        <w:rPr>
          <w:b/>
          <w:bCs/>
        </w:rPr>
        <w:t>How do I select a topic for my project?</w:t>
      </w:r>
      <w:r>
        <w:br/>
        <w:t>This is the most important question to answer well.  Chapter 3 discusses this issue in detail.</w:t>
      </w:r>
    </w:p>
    <w:p w14:paraId="0BD2ECF9" w14:textId="77777777" w:rsidR="006670D9" w:rsidRDefault="006670D9">
      <w:pPr>
        <w:pStyle w:val="BodyText"/>
        <w:numPr>
          <w:ilvl w:val="0"/>
          <w:numId w:val="5"/>
        </w:numPr>
        <w:jc w:val="left"/>
      </w:pPr>
      <w:r>
        <w:rPr>
          <w:b/>
          <w:bCs/>
        </w:rPr>
        <w:t>Can I fail this course?</w:t>
      </w:r>
      <w:r>
        <w:br/>
        <w:t>Yes, it is possible to fail this course.</w:t>
      </w:r>
    </w:p>
    <w:p w14:paraId="35D9B8D1" w14:textId="77777777" w:rsidR="006670D9" w:rsidRDefault="006670D9">
      <w:pPr>
        <w:pStyle w:val="BodyText"/>
        <w:numPr>
          <w:ilvl w:val="0"/>
          <w:numId w:val="5"/>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pPr>
        <w:pStyle w:val="BodyText"/>
        <w:numPr>
          <w:ilvl w:val="0"/>
          <w:numId w:val="5"/>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pPr>
        <w:pStyle w:val="BodyText"/>
        <w:numPr>
          <w:ilvl w:val="0"/>
          <w:numId w:val="5"/>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314064062"/>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54426A95" w:rsidR="006670D9" w:rsidRDefault="00321A4D">
      <w:pPr>
        <w:pStyle w:val="BodyText"/>
        <w:numPr>
          <w:ilvl w:val="0"/>
          <w:numId w:val="8"/>
        </w:numPr>
      </w:pPr>
      <w:r>
        <w:t>Digital Currency</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314064063"/>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 xml:space="preserve">In a 2 – </w:t>
      </w:r>
      <w:proofErr w:type="gramStart"/>
      <w:r w:rsidR="00C6066E">
        <w:t>3 minute</w:t>
      </w:r>
      <w:proofErr w:type="gramEnd"/>
      <w:r w:rsidR="00C6066E">
        <w:t xml:space="preserv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D578A43" w:rsidR="006670D9" w:rsidRDefault="006670D9">
      <w:pPr>
        <w:pStyle w:val="BodyText"/>
        <w:jc w:val="left"/>
      </w:pPr>
      <w:r>
        <w:t>The first major assignment will be a preliminary SOTF paper</w:t>
      </w:r>
      <w:r w:rsidR="005169D4">
        <w:t xml:space="preserve"> and presentation</w:t>
      </w:r>
      <w:r>
        <w:t>.  You can think of this as an extended abstract.  For the remainder of the semester we will proceed to fill out each of the above components, resulting in the final SOTF paper and presentation. Details for each assignm</w:t>
      </w:r>
      <w:r w:rsidR="00EE07A5">
        <w:t>ent are found in Chapter 5</w:t>
      </w:r>
      <w:r>
        <w:t>.</w:t>
      </w:r>
    </w:p>
    <w:p w14:paraId="3BB3ED5E" w14:textId="026013AC" w:rsidR="006670D9" w:rsidRDefault="006670D9" w:rsidP="005169D4">
      <w:pPr>
        <w:pStyle w:val="Heading1"/>
      </w:pPr>
      <w:bookmarkStart w:id="24" w:name="_Toc314064064"/>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314064065"/>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77777777" w:rsidR="006670D9" w:rsidRDefault="006670D9">
      <w:pPr>
        <w:pStyle w:val="BodyText"/>
      </w:pPr>
      <w:r>
        <w:t>here are several issues that, if well-addressed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314064066"/>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7777777" w:rsidR="006670D9" w:rsidRDefault="006670D9">
      <w:pPr>
        <w:pStyle w:val="BodyText"/>
        <w:numPr>
          <w:ilvl w:val="0"/>
          <w:numId w:val="9"/>
        </w:numPr>
      </w:pPr>
      <w:r>
        <w:rPr>
          <w:b/>
          <w:bCs/>
        </w:rPr>
        <w:t>Topic Area:</w:t>
      </w:r>
      <w:r>
        <w:t xml:space="preserve"> This is the broad description of the topic of interest, e.g. Iris recognition.  We often refer to this as your topic.</w:t>
      </w:r>
    </w:p>
    <w:p w14:paraId="7CA321E5" w14:textId="77777777" w:rsidR="006670D9" w:rsidRDefault="006670D9">
      <w:pPr>
        <w:pStyle w:val="BodyText"/>
        <w:numPr>
          <w:ilvl w:val="0"/>
          <w:numId w:val="9"/>
        </w:numPr>
      </w:pPr>
      <w:r>
        <w:rPr>
          <w:b/>
          <w:bCs/>
        </w:rPr>
        <w:t>Topic Scope:</w:t>
      </w:r>
      <w:r>
        <w:t xml:space="preserve"> This is </w:t>
      </w:r>
      <w:r w:rsidR="00A309BE">
        <w:t xml:space="preserve">the </w:t>
      </w:r>
      <w:r>
        <w:t>specific level of detail and emphasis that you will address within the topic area.</w:t>
      </w:r>
    </w:p>
    <w:p w14:paraId="19584A0D" w14:textId="2BD20054" w:rsidR="006670D9" w:rsidRDefault="006670D9">
      <w:pPr>
        <w:pStyle w:val="BodyText"/>
        <w:jc w:val="left"/>
      </w:pPr>
      <w:r>
        <w:t>Generally we first focus on selecting the topic area and an approximate topic scope.  It is generally easy to adjust the topic scope as needed during the semester but it is very difficult to change topic areas.</w:t>
      </w:r>
      <w:r w:rsidR="00C27F4E">
        <w:t xml:space="preserve">  For most students, topic scope will become narrower as we proceed through the semester due to a deeper understanding of one element of the scope and the lack of time to explore the original scope at the needed depth.  </w:t>
      </w:r>
    </w:p>
    <w:p w14:paraId="6B1D91F0" w14:textId="77777777"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review a number of general computer </w:t>
      </w:r>
      <w:r>
        <w:lastRenderedPageBreak/>
        <w:t>science journals and magazines such as Communications of the ACM, IEEE Computer, or IEEE Spectrum.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52F276F4" w14:textId="77777777" w:rsidR="006670D9" w:rsidRDefault="006670D9">
      <w:pPr>
        <w:pStyle w:val="BodyText"/>
        <w:numPr>
          <w:ilvl w:val="0"/>
          <w:numId w:val="6"/>
        </w:numPr>
      </w:pPr>
      <w:r>
        <w:t>Does it address a perennial societal/human issue?</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77777777" w:rsidR="006670D9" w:rsidRDefault="00A309BE">
      <w:pPr>
        <w:pStyle w:val="BodyText"/>
        <w:numPr>
          <w:ilvl w:val="0"/>
          <w:numId w:val="6"/>
        </w:numPr>
      </w:pPr>
      <w:r>
        <w:t>Is there a rich</w:t>
      </w:r>
      <w:r w:rsidR="006670D9">
        <w:t xml:space="preserve"> history </w:t>
      </w:r>
      <w:r>
        <w:t>related to</w:t>
      </w:r>
      <w:r w:rsidR="006670D9">
        <w:t xml:space="preserve"> this topic?  </w:t>
      </w:r>
    </w:p>
    <w:p w14:paraId="22D9E699" w14:textId="77777777" w:rsidR="006670D9" w:rsidRDefault="00A309BE">
      <w:pPr>
        <w:pStyle w:val="BodyText"/>
        <w:numPr>
          <w:ilvl w:val="0"/>
          <w:numId w:val="6"/>
        </w:numPr>
      </w:pPr>
      <w:r>
        <w:t>Can I identify w</w:t>
      </w:r>
      <w:r w:rsidR="006670D9">
        <w:t xml:space="preserve">hat people in the 19th century </w:t>
      </w:r>
      <w:r>
        <w:t xml:space="preserve">were </w:t>
      </w:r>
      <w:r w:rsidR="006670D9">
        <w:t>doing to address the same societal/human issue?</w:t>
      </w:r>
    </w:p>
    <w:p w14:paraId="1C7031B8" w14:textId="29892B02"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Artificial Intelligence, you may want to first narrow it to Artificial Intelligence as applied to role-playing games.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r>
        <w:t>Phases of Understanding</w:t>
      </w:r>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When</w:t>
      </w:r>
      <w:r>
        <w:t xml:space="preserve"> </w:t>
      </w:r>
      <w:r>
        <w:t xml:space="preserve">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Pr>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50220A2"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w:t>
      </w:r>
      <w:r>
        <w:lastRenderedPageBreak/>
        <w:t>span of a semester.  By the end of the course, you will communicate with expertise and can answer questions with authority.</w:t>
      </w:r>
    </w:p>
    <w:p w14:paraId="17302F88" w14:textId="77777777" w:rsidR="006670D9" w:rsidRDefault="006670D9">
      <w:pPr>
        <w:pStyle w:val="Heading1"/>
      </w:pPr>
      <w:bookmarkStart w:id="33" w:name="_Toc49620027"/>
      <w:bookmarkStart w:id="34" w:name="_Toc49622561"/>
      <w:bookmarkStart w:id="35" w:name="_Toc49622678"/>
      <w:bookmarkStart w:id="36" w:name="_Toc49622802"/>
      <w:bookmarkStart w:id="37" w:name="_Toc314064067"/>
      <w:r>
        <w:t>Plan Ahead, Work Ahead</w:t>
      </w:r>
      <w:bookmarkEnd w:id="33"/>
      <w:bookmarkEnd w:id="34"/>
      <w:bookmarkEnd w:id="35"/>
      <w:bookmarkEnd w:id="36"/>
      <w:bookmarkEnd w:id="37"/>
    </w:p>
    <w:p w14:paraId="2E9C41C5" w14:textId="0CC9327B"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C59782" id="_x0000_t202" coordsize="21600,21600" o:spt="202" path="m,l,21600r21600,l21600,xe">
                <v:stroke joinstyle="miter"/>
                <v:path gradientshapeok="t" o:connecttype="rect"/>
              </v:shapetype>
              <v:shape id="Text Box 3" o:spid="_x0000_s1026"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" filled="f" strokecolor="black [3213]">
                <v:textbox>
                  <w:txbxContent>
                    <w:p w14:paraId="7C0228E7" w14:textId="36C4B87C" w:rsidR="001E4706" w:rsidRPr="002D3EA5" w:rsidRDefault="001E4706"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1E4706" w:rsidRPr="002D3EA5" w:rsidRDefault="001E4706" w:rsidP="002D3EA5">
                      <w:pPr>
                        <w:jc w:val="right"/>
                        <w:rPr>
                          <w:sz w:val="32"/>
                        </w:rPr>
                      </w:pPr>
                      <w:r w:rsidRPr="002D3EA5">
                        <w:rPr>
                          <w:sz w:val="32"/>
                        </w:rPr>
                        <w:t>— Abraham Lincoln</w:t>
                      </w:r>
                    </w:p>
                  </w:txbxContent>
                </v:textbox>
                <w10:wrap type="square"/>
              </v:shape>
            </w:pict>
          </mc:Fallback>
        </mc:AlternateContent>
      </w:r>
      <w:r w:rsidR="006670D9">
        <w:t>The nature of this course and how it is scheduled allows the motivated student to complete much of the course work in the early part of the semester.  In particular, you should consider the following issues:</w:t>
      </w:r>
    </w:p>
    <w:p w14:paraId="3B93FE18" w14:textId="77777777" w:rsidR="006670D9" w:rsidRDefault="006670D9">
      <w:pPr>
        <w:pStyle w:val="BodyText"/>
        <w:numPr>
          <w:ilvl w:val="0"/>
          <w:numId w:val="10"/>
        </w:numPr>
        <w:jc w:val="left"/>
      </w:pPr>
      <w:r>
        <w:rPr>
          <w:b/>
          <w:bCs/>
        </w:rPr>
        <w:t xml:space="preserve">Plan ahead: </w:t>
      </w:r>
      <w:r>
        <w:t>Once you have selected your topic, it is in your best interest to identify and gather research material early in the semester.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8" w:name="_Toc314064068"/>
      <w:r>
        <w:t>Locate Credible and Relevant Resources</w:t>
      </w:r>
      <w:bookmarkEnd w:id="38"/>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1BF95A5B" w14:textId="6A504D73"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77777777" w:rsidR="006670D9" w:rsidRPr="00025AB1" w:rsidRDefault="006670D9" w:rsidP="006670D9">
      <w:pPr>
        <w:pStyle w:val="BodyText"/>
        <w:numPr>
          <w:ilvl w:val="0"/>
          <w:numId w:val="11"/>
        </w:numPr>
        <w:jc w:val="left"/>
        <w:rPr>
          <w:bCs/>
        </w:rPr>
      </w:pPr>
      <w:r w:rsidRPr="00A32623">
        <w:rPr>
          <w:b/>
          <w:bCs/>
        </w:rPr>
        <w:t>IEEE Computer Society Library</w:t>
      </w:r>
      <w:r>
        <w:rPr>
          <w:bCs/>
        </w:rPr>
        <w:t xml:space="preserve">: Through the CSB/SJU Library, we also have access to a subset of the IEEE Computer Society Library.  These publications also provide a broad base </w:t>
      </w:r>
      <w:r w:rsidR="005B40C4">
        <w:rPr>
          <w:bCs/>
        </w:rPr>
        <w:t>of material for your research.</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w:t>
      </w:r>
      <w:r>
        <w:lastRenderedPageBreak/>
        <w:t xml:space="preserve">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038D9222" w14:textId="77777777" w:rsidR="006670D9" w:rsidRDefault="006670D9">
      <w:pPr>
        <w:pStyle w:val="BodyText"/>
        <w:jc w:val="left"/>
        <w:rPr>
          <w:b/>
          <w:bCs/>
        </w:rPr>
      </w:pPr>
    </w:p>
    <w:p w14:paraId="63B37C89" w14:textId="3E9D8C3C" w:rsidR="006F02A1" w:rsidRDefault="006F02A1" w:rsidP="006F02A1">
      <w:pPr>
        <w:pStyle w:val="Heading1"/>
      </w:pPr>
      <w:bookmarkStart w:id="39" w:name="_Toc314064069"/>
      <w:r>
        <w:t>How Many Resources Do I Need?</w:t>
      </w:r>
      <w:bookmarkEnd w:id="39"/>
    </w:p>
    <w:p w14:paraId="1B94E257" w14:textId="72FF83FB" w:rsidR="00724E92" w:rsidRPr="006F02A1" w:rsidRDefault="006F02A1" w:rsidP="006F02A1">
      <w:pPr>
        <w:pStyle w:val="BodyText"/>
        <w:sectPr w:rsidR="00724E92" w:rsidRPr="006F02A1">
          <w:headerReference w:type="default" r:id="rId20"/>
          <w:footerReference w:type="default" r:id="rId21"/>
          <w:type w:val="continuous"/>
          <w:pgSz w:w="12240" w:h="15840" w:code="1"/>
          <w:pgMar w:top="1800" w:right="1200" w:bottom="1800" w:left="3360" w:header="960" w:footer="960" w:gutter="0"/>
          <w:cols w:space="360"/>
          <w:titlePg/>
        </w:sectPr>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semester and assimilate their content during the first two-thirds of the semester. </w:t>
      </w:r>
      <w:r w:rsidR="00C807B7">
        <w:t xml:space="preserve"> These resources form the foundation</w:t>
      </w:r>
      <w:r>
        <w:t xml:space="preserve"> </w:t>
      </w:r>
      <w:r w:rsidR="00C807B7">
        <w:t>for your project.</w:t>
      </w:r>
    </w:p>
    <w:p w14:paraId="692BD53A" w14:textId="4DF147AF" w:rsidR="006670D9" w:rsidRDefault="00112944">
      <w:pPr>
        <w:pStyle w:val="ChapterTitle"/>
      </w:pPr>
      <w:bookmarkStart w:id="40" w:name="_Toc314064070"/>
      <w:r>
        <w:lastRenderedPageBreak/>
        <w:t>Writing and Presenting</w:t>
      </w:r>
      <w:bookmarkEnd w:id="40"/>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1" w:name="_Toc314064071"/>
      <w:r>
        <w:t>General</w:t>
      </w:r>
      <w:bookmarkEnd w:id="41"/>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2" w:name="_Toc314064072"/>
      <w:r w:rsidR="00112944">
        <w:lastRenderedPageBreak/>
        <w:t>Writing</w:t>
      </w:r>
      <w:bookmarkEnd w:id="42"/>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7"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" filled="f" strokecolor="black [3213]">
                <v:textbox>
                  <w:txbxContent>
                    <w:p w14:paraId="347C397E" w14:textId="77777777" w:rsidR="001E4706" w:rsidRPr="002D3EA5" w:rsidRDefault="001E4706"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1E4706" w:rsidRPr="002D3EA5" w:rsidRDefault="001E4706"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28"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" filled="f" strokecolor="black [3213]">
                <v:textbox>
                  <w:txbxContent>
                    <w:p w14:paraId="52F96D8A" w14:textId="7E61ED24" w:rsidR="001E4706" w:rsidRDefault="001E4706">
                      <w:pPr>
                        <w:rPr>
                          <w:sz w:val="32"/>
                        </w:rPr>
                      </w:pPr>
                      <w:r>
                        <w:rPr>
                          <w:sz w:val="32"/>
                        </w:rPr>
                        <w:t>E</w:t>
                      </w:r>
                      <w:r w:rsidRPr="006521C3">
                        <w:rPr>
                          <w:sz w:val="32"/>
                        </w:rPr>
                        <w:t>nough words, no more.</w:t>
                      </w:r>
                    </w:p>
                    <w:p w14:paraId="0ACC245F" w14:textId="79E2DFFF" w:rsidR="001E4706" w:rsidRPr="006521C3" w:rsidRDefault="001E4706"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C65930A" w:rsidR="00AE68ED" w:rsidRPr="00C40D71" w:rsidRDefault="00AE68ED" w:rsidP="00811536">
      <w:pPr>
        <w:pStyle w:val="ListParagraph"/>
        <w:numPr>
          <w:ilvl w:val="0"/>
          <w:numId w:val="30"/>
        </w:numPr>
        <w:rPr>
          <w:b/>
          <w:sz w:val="24"/>
        </w:rPr>
      </w:pPr>
      <w:r w:rsidRPr="00112944">
        <w:rPr>
          <w:noProof/>
          <w:sz w:val="24"/>
        </w:rPr>
        <mc:AlternateContent>
          <mc:Choice Requires="wps">
            <w:drawing>
              <wp:anchor distT="0" distB="0" distL="114300" distR="114300" simplePos="0" relativeHeight="251665408" behindDoc="0" locked="0" layoutInCell="1" allowOverlap="1" wp14:anchorId="352C6AE7" wp14:editId="54129C90">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29"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" filled="f" strokecolor="black [3213]">
                <v:textbox>
                  <w:txbxContent>
                    <w:p w14:paraId="6BF30513" w14:textId="691EA9DC" w:rsidR="001E4706" w:rsidRDefault="001E4706" w:rsidP="00AE68ED">
                      <w:pPr>
                        <w:rPr>
                          <w:sz w:val="32"/>
                        </w:rPr>
                      </w:pPr>
                      <w:r>
                        <w:rPr>
                          <w:sz w:val="32"/>
                        </w:rPr>
                        <w:t>All good writing is done by compression.</w:t>
                      </w:r>
                    </w:p>
                    <w:p w14:paraId="65168E4E" w14:textId="253B259C" w:rsidR="001E4706" w:rsidRPr="006521C3" w:rsidRDefault="001E4706"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Pr>
          <w:b/>
          <w:sz w:val="24"/>
        </w:rPr>
        <w:t xml:space="preserve">nough words, no more: </w:t>
      </w:r>
      <w:r>
        <w:rPr>
          <w:sz w:val="24"/>
        </w:rPr>
        <w:t xml:space="preserve">This is our class motto for writing.  Each paragraph should be compact, using only a sufficient number of words.  The best way to create a compact paragraph is through </w:t>
      </w:r>
      <w:r>
        <w:rPr>
          <w:sz w:val="24"/>
        </w:rPr>
        <w:lastRenderedPageBreak/>
        <w:t>iteration; repeatedly review the paragraph until it cannot be improved.</w:t>
      </w:r>
      <w:r w:rsidR="00C40D71">
        <w:rPr>
          <w:sz w:val="24"/>
        </w:rPr>
        <w:br/>
      </w:r>
    </w:p>
    <w:p w14:paraId="5A763C97" w14:textId="284AD03A"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3" w:name="_Toc314064073"/>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1E4706" w:rsidRPr="006521C3" w:rsidRDefault="001E4706"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0"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" filled="f" strokecolor="black [3213]">
                <v:textbox>
                  <w:txbxContent>
                    <w:p w14:paraId="3F182AF8" w14:textId="7835A95E" w:rsidR="001E4706" w:rsidRPr="006521C3" w:rsidRDefault="001E4706"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3"/>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4" w:name="_Toc314064074"/>
      <w:r>
        <w:t>Course Assignments</w:t>
      </w:r>
      <w:bookmarkEnd w:id="44"/>
    </w:p>
    <w:p w14:paraId="5DC1D2C6" w14:textId="77777777" w:rsidR="006670D9" w:rsidRDefault="006670D9">
      <w:pPr>
        <w:pStyle w:val="ChapterSubtitle"/>
      </w:pPr>
      <w:r>
        <w:t>Detailed descriptions of course assignments for the entire semester</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5" w:name="_Toc314064075"/>
      <w:r>
        <w:t xml:space="preserve">Recurrent Assignment: </w:t>
      </w:r>
      <w:r w:rsidR="00CB5CD8">
        <w:t>Self-</w:t>
      </w:r>
      <w:r w:rsidR="007A1BCE">
        <w:t>teaching</w:t>
      </w:r>
      <w:r w:rsidR="002C429D">
        <w:t xml:space="preserve"> reflection</w:t>
      </w:r>
      <w:r w:rsidR="00CB5CD8">
        <w:t>s</w:t>
      </w:r>
      <w:bookmarkEnd w:id="45"/>
    </w:p>
    <w:p w14:paraId="3006E665" w14:textId="344B2BFC" w:rsidR="006670D9" w:rsidRDefault="006670D9">
      <w:pPr>
        <w:pStyle w:val="BodyText"/>
        <w:rPr>
          <w:b/>
          <w:bCs/>
        </w:rPr>
      </w:pPr>
      <w:r>
        <w:rPr>
          <w:b/>
          <w:bCs/>
        </w:rPr>
        <w:t xml:space="preserve">Due: </w:t>
      </w:r>
      <w:r>
        <w:rPr>
          <w:b/>
          <w:bCs/>
        </w:rPr>
        <w:tab/>
      </w:r>
      <w:r w:rsidR="00871ABA">
        <w:rPr>
          <w:b/>
          <w:bCs/>
        </w:rPr>
        <w:t>Each Friday by noon (except during break)</w:t>
      </w:r>
      <w:r>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094DFF31" w:rsidR="006670D9" w:rsidRDefault="006670D9">
      <w:pPr>
        <w:pStyle w:val="BodyText"/>
        <w:numPr>
          <w:ilvl w:val="0"/>
          <w:numId w:val="19"/>
        </w:numPr>
        <w:jc w:val="left"/>
      </w:pPr>
      <w:r>
        <w:t>Read</w:t>
      </w:r>
      <w:r w:rsidR="00EE07A5">
        <w:t xml:space="preserve">, </w:t>
      </w:r>
      <w:r w:rsidR="00E0117A">
        <w:t xml:space="preserve">view or listen to three </w:t>
      </w:r>
      <w:r>
        <w:t xml:space="preserve">articles </w:t>
      </w:r>
      <w:r w:rsidR="00E0117A">
        <w:t xml:space="preserve">or presentations </w:t>
      </w:r>
      <w:r>
        <w:t>between class meetings.</w:t>
      </w:r>
      <w:r w:rsidR="00E0117A">
        <w:t xml:space="preserve">  At least one source must be text and at least one source must be audio or video.</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31CA5E72" w:rsidR="006670D9" w:rsidRDefault="006670D9">
      <w:pPr>
        <w:pStyle w:val="BodyText"/>
        <w:numPr>
          <w:ilvl w:val="0"/>
          <w:numId w:val="19"/>
        </w:numPr>
        <w:jc w:val="left"/>
      </w:pPr>
      <w:r>
        <w:t xml:space="preserve">The second </w:t>
      </w:r>
      <w:r w:rsidR="00E0117A">
        <w:t>and third source</w:t>
      </w:r>
      <w:r>
        <w:t xml:space="preserve"> can be from any resource including business and technology newspapers, as long as the article has some connection to computing. </w:t>
      </w:r>
      <w:r w:rsidR="00E0117A">
        <w:t>TED talks, MOOCs, Khan Academy, or similar resources are acceptable.</w:t>
      </w:r>
    </w:p>
    <w:p w14:paraId="3F8738E7" w14:textId="5F19F8A8"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s for two of their sources from</w:t>
      </w:r>
      <w:r w:rsidR="006670D9">
        <w:t xml:space="preserve"> the previous week along with the citation for the </w:t>
      </w:r>
      <w:r>
        <w:t>third</w:t>
      </w:r>
      <w:r w:rsidR="006670D9">
        <w:t xml:space="preserve"> </w:t>
      </w:r>
      <w:r>
        <w:t>source</w:t>
      </w:r>
      <w:r w:rsidR="006670D9">
        <w:t xml:space="preserve">. </w:t>
      </w:r>
      <w:r w:rsidR="00C807B7">
        <w:t>The review</w:t>
      </w:r>
      <w:r>
        <w:t>s</w:t>
      </w:r>
      <w:r w:rsidR="00C807B7">
        <w:t xml:space="preserve"> should include a summary and any reaction you had to it contents</w:t>
      </w:r>
      <w:r w:rsidR="006670D9">
        <w:t xml:space="preserve">.  </w:t>
      </w:r>
    </w:p>
    <w:p w14:paraId="419EBB74" w14:textId="7F9FBD2D" w:rsidR="006670D9" w:rsidRDefault="006670D9">
      <w:pPr>
        <w:pStyle w:val="BodyText"/>
        <w:numPr>
          <w:ilvl w:val="0"/>
          <w:numId w:val="19"/>
        </w:numPr>
        <w:jc w:val="left"/>
      </w:pPr>
      <w:r>
        <w:t xml:space="preserve"> NOTE: After the first two weeks,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6" w:name="_Toc314064076"/>
      <w:r>
        <w:lastRenderedPageBreak/>
        <w:t>Recurrent Assignment: Class Discussion</w:t>
      </w:r>
      <w:bookmarkEnd w:id="46"/>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75BE1F48" w14:textId="24520593" w:rsidR="001762C0" w:rsidRDefault="005A616B" w:rsidP="001762C0">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p>
    <w:p w14:paraId="19C2FD7A" w14:textId="77777777" w:rsidR="00C43FB6" w:rsidRDefault="005A616B" w:rsidP="001762C0">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6882EF95" w14:textId="77777777" w:rsidR="001762C0" w:rsidRDefault="00C43FB6" w:rsidP="001762C0">
      <w:pPr>
        <w:pStyle w:val="BodyText"/>
        <w:numPr>
          <w:ilvl w:val="0"/>
          <w:numId w:val="28"/>
        </w:numPr>
        <w:jc w:val="left"/>
      </w:pPr>
      <w:r>
        <w:t xml:space="preserve">Class discussion </w:t>
      </w:r>
      <w:r w:rsidR="002B67F7">
        <w:t>skills</w:t>
      </w:r>
      <w:r>
        <w:t xml:space="preserve"> will be assessed three times during the term.</w:t>
      </w:r>
    </w:p>
    <w:p w14:paraId="022E252A" w14:textId="77777777" w:rsidR="006670D9" w:rsidRDefault="006670D9">
      <w:pPr>
        <w:pStyle w:val="Heading1"/>
      </w:pPr>
      <w:r>
        <w:br w:type="page"/>
      </w:r>
      <w:bookmarkStart w:id="47" w:name="_Toc314064077"/>
      <w:r>
        <w:lastRenderedPageBreak/>
        <w:t>Assignment 1: Preliminary State-of-the-Field Paper</w:t>
      </w:r>
      <w:bookmarkEnd w:id="47"/>
    </w:p>
    <w:p w14:paraId="228C30CA" w14:textId="77777777" w:rsidR="006670D9" w:rsidRDefault="006670D9">
      <w:pPr>
        <w:pStyle w:val="BodyText"/>
      </w:pPr>
      <w:r>
        <w:rPr>
          <w:b/>
          <w:bCs/>
        </w:rPr>
        <w:t>Description:</w:t>
      </w:r>
      <w:r>
        <w:t xml:space="preserve">  You will write a paper and give a presentation briefly discussing the state of the field for a topic of your choice.  </w:t>
      </w:r>
    </w:p>
    <w:p w14:paraId="77386961" w14:textId="77777777" w:rsidR="006670D9" w:rsidRDefault="006670D9">
      <w:pPr>
        <w:pStyle w:val="BodyText"/>
        <w:rPr>
          <w:b/>
          <w:bCs/>
        </w:rPr>
      </w:pPr>
      <w:r>
        <w:rPr>
          <w:b/>
          <w:bCs/>
        </w:rPr>
        <w:t>Requirements:</w:t>
      </w:r>
    </w:p>
    <w:p w14:paraId="4A2FB0B0" w14:textId="1CE56482" w:rsidR="006670D9" w:rsidRPr="007B2FD8" w:rsidRDefault="007A52B4" w:rsidP="006670D9">
      <w:pPr>
        <w:pStyle w:val="BodyText"/>
        <w:numPr>
          <w:ilvl w:val="0"/>
          <w:numId w:val="27"/>
        </w:numPr>
        <w:rPr>
          <w:b/>
          <w:bCs/>
        </w:rPr>
      </w:pPr>
      <w:r>
        <w:t xml:space="preserve">Typically </w:t>
      </w:r>
      <w:r w:rsidR="00AE7524">
        <w:t xml:space="preserve">2000 </w:t>
      </w:r>
      <w:r w:rsidR="00C35C23">
        <w:t xml:space="preserve">to 2500 </w:t>
      </w:r>
      <w:r w:rsidR="00AE7524">
        <w:t xml:space="preserve">words of </w:t>
      </w:r>
      <w:r w:rsidR="00AE7524">
        <w:rPr>
          <w:b/>
        </w:rPr>
        <w:t>compact</w:t>
      </w:r>
      <w:r w:rsidR="006670D9">
        <w:t>, original content.</w:t>
      </w:r>
    </w:p>
    <w:p w14:paraId="229A32EB" w14:textId="77777777" w:rsidR="006670D9" w:rsidRDefault="006670D9" w:rsidP="006670D9">
      <w:pPr>
        <w:pStyle w:val="BodyText"/>
        <w:numPr>
          <w:ilvl w:val="0"/>
          <w:numId w:val="27"/>
        </w:numPr>
        <w:jc w:val="left"/>
        <w:rPr>
          <w:b/>
          <w:bCs/>
        </w:rPr>
      </w:pPr>
      <w:r>
        <w:rPr>
          <w:b/>
          <w:bCs/>
        </w:rPr>
        <w:t>The content must be of sufficiently narrow and technical scope so as to clearly require your computer science background in order to do the research.</w:t>
      </w:r>
    </w:p>
    <w:p w14:paraId="10A03931" w14:textId="40C7B96D" w:rsidR="006670D9" w:rsidRDefault="006670D9" w:rsidP="006670D9">
      <w:pPr>
        <w:pStyle w:val="BodyText"/>
        <w:numPr>
          <w:ilvl w:val="0"/>
          <w:numId w:val="27"/>
        </w:numPr>
      </w:pPr>
      <w:r>
        <w:t xml:space="preserve">Address the following </w:t>
      </w:r>
      <w:r w:rsidR="00164594">
        <w:t>elements</w:t>
      </w:r>
      <w:r>
        <w:t>:</w:t>
      </w:r>
    </w:p>
    <w:p w14:paraId="6DBEBBC7" w14:textId="7D315C4A" w:rsidR="006670D9" w:rsidRDefault="00164594" w:rsidP="006670D9">
      <w:pPr>
        <w:pStyle w:val="BodyText"/>
        <w:numPr>
          <w:ilvl w:val="1"/>
          <w:numId w:val="27"/>
        </w:numPr>
      </w:pPr>
      <w:r>
        <w:t xml:space="preserve">Survey: Provide background that an intelligent but ignorant person needs to know in order to understand your topic.  Cite any work you used to develop your content. </w:t>
      </w:r>
    </w:p>
    <w:p w14:paraId="4936BD39" w14:textId="710853E8" w:rsidR="009D7D11" w:rsidRDefault="00164594" w:rsidP="006670D9">
      <w:pPr>
        <w:pStyle w:val="BodyText"/>
        <w:numPr>
          <w:ilvl w:val="1"/>
          <w:numId w:val="27"/>
        </w:numPr>
      </w:pPr>
      <w:r>
        <w:t>Describe the basic concepts and terms that are part of your topic.  Provide a basic mental model of the topic area.</w:t>
      </w:r>
    </w:p>
    <w:p w14:paraId="09C66891" w14:textId="132B8194" w:rsidR="006670D9" w:rsidRDefault="00164594" w:rsidP="00164594">
      <w:pPr>
        <w:pStyle w:val="BodyText"/>
        <w:numPr>
          <w:ilvl w:val="1"/>
          <w:numId w:val="27"/>
        </w:numPr>
      </w:pPr>
      <w:r>
        <w:t>List possible knowledge demonstration ideas you have.</w:t>
      </w:r>
    </w:p>
    <w:p w14:paraId="1BA6334F" w14:textId="666FA873" w:rsidR="006670D9" w:rsidRDefault="00164594" w:rsidP="006670D9">
      <w:pPr>
        <w:pStyle w:val="BodyText"/>
        <w:numPr>
          <w:ilvl w:val="1"/>
          <w:numId w:val="27"/>
        </w:numPr>
      </w:pPr>
      <w:r>
        <w:t>Describe a few future trends that might become reality in the near future.</w:t>
      </w:r>
    </w:p>
    <w:p w14:paraId="520B0CC1" w14:textId="77777777" w:rsidR="006670D9" w:rsidRDefault="006670D9" w:rsidP="006670D9">
      <w:pPr>
        <w:pStyle w:val="BodyText"/>
        <w:numPr>
          <w:ilvl w:val="0"/>
          <w:numId w:val="27"/>
        </w:numPr>
      </w:pPr>
      <w:r>
        <w:t>Presentation will be 10 minutes.</w:t>
      </w:r>
    </w:p>
    <w:p w14:paraId="0CF524A7" w14:textId="77777777" w:rsidR="006670D9" w:rsidRDefault="006670D9" w:rsidP="006670D9">
      <w:pPr>
        <w:pStyle w:val="BodyText"/>
        <w:numPr>
          <w:ilvl w:val="0"/>
          <w:numId w:val="27"/>
        </w:numPr>
      </w:pPr>
      <w:r>
        <w:t>Remember to cite sources in your paper and in your presentation.</w:t>
      </w:r>
    </w:p>
    <w:p w14:paraId="1BA46294" w14:textId="02924ED6" w:rsidR="0087036F" w:rsidRDefault="0087036F" w:rsidP="0087036F">
      <w:pPr>
        <w:pStyle w:val="BodyText"/>
        <w:numPr>
          <w:ilvl w:val="0"/>
          <w:numId w:val="27"/>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bookmarkStart w:id="48" w:name="_GoBack"/>
      <w:bookmarkEnd w:id="48"/>
      <w:r>
        <w:t xml:space="preserve"> except rule</w:t>
      </w:r>
      <w:r w:rsidR="00E717E2">
        <w:t>s 9 and</w:t>
      </w:r>
      <w:r>
        <w:t xml:space="preserve"> 10.</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w:t>
        </w:r>
        <w:r w:rsidR="00762F28" w:rsidRPr="007E4BFD">
          <w:rPr>
            <w:rStyle w:val="Hyperlink"/>
          </w:rPr>
          <w:t>d</w:t>
        </w:r>
        <w:r w:rsidR="00762F28" w:rsidRPr="007E4BFD">
          <w:rPr>
            <w:rStyle w:val="Hyperlink"/>
          </w:rPr>
          <w:t>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w:t>
        </w:r>
        <w:r w:rsidR="00E730F1" w:rsidRPr="00765335">
          <w:rPr>
            <w:rStyle w:val="Hyperlink"/>
          </w:rPr>
          <w:t>e</w:t>
        </w:r>
        <w:r w:rsidR="00E730F1" w:rsidRPr="00765335">
          <w:rPr>
            <w:rStyle w:val="Hyperlink"/>
          </w:rPr>
          <w:t>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1A00FD8C" w14:textId="77777777" w:rsidR="006670D9" w:rsidRDefault="006670D9">
      <w:pPr>
        <w:pStyle w:val="Heading1"/>
      </w:pPr>
      <w:r>
        <w:br w:type="page"/>
      </w:r>
      <w:bookmarkStart w:id="49" w:name="_Toc314064078"/>
      <w:r>
        <w:lastRenderedPageBreak/>
        <w:t>Assignment 2: Survey Paper</w:t>
      </w:r>
      <w:bookmarkEnd w:id="49"/>
    </w:p>
    <w:p w14:paraId="6001412B" w14:textId="77777777" w:rsidR="006670D9" w:rsidRDefault="006670D9">
      <w:pPr>
        <w:pStyle w:val="BodyText"/>
        <w:jc w:val="left"/>
      </w:pPr>
      <w:r>
        <w:rPr>
          <w:b/>
          <w:bCs/>
        </w:rPr>
        <w:t xml:space="preserve">Description:  </w:t>
      </w:r>
      <w:r>
        <w:t>You will write a paper on the history of your topic.</w:t>
      </w:r>
    </w:p>
    <w:p w14:paraId="1F801766" w14:textId="77777777" w:rsidR="006670D9" w:rsidRDefault="006670D9">
      <w:pPr>
        <w:pStyle w:val="BodyText"/>
        <w:jc w:val="left"/>
      </w:pPr>
      <w:r>
        <w:rPr>
          <w:b/>
          <w:bCs/>
        </w:rPr>
        <w:t>Requirements:</w:t>
      </w:r>
    </w:p>
    <w:p w14:paraId="100E5DFA" w14:textId="23662523" w:rsidR="006670D9" w:rsidRDefault="007A52B4">
      <w:pPr>
        <w:pStyle w:val="BodyText"/>
        <w:numPr>
          <w:ilvl w:val="0"/>
          <w:numId w:val="12"/>
        </w:numPr>
      </w:pPr>
      <w:r>
        <w:t xml:space="preserve">Typically 2000 to 2500 words of </w:t>
      </w:r>
      <w:r>
        <w:rPr>
          <w:b/>
        </w:rPr>
        <w:t>compact</w:t>
      </w:r>
      <w:r>
        <w:t>, original content</w:t>
      </w:r>
      <w:r w:rsidR="006670D9">
        <w:t xml:space="preserve">. </w:t>
      </w:r>
    </w:p>
    <w:p w14:paraId="123802F6" w14:textId="77777777" w:rsidR="006670D9" w:rsidRDefault="006670D9">
      <w:pPr>
        <w:pStyle w:val="BodyText"/>
        <w:numPr>
          <w:ilvl w:val="0"/>
          <w:numId w:val="12"/>
        </w:numPr>
      </w:pPr>
      <w:r>
        <w:t xml:space="preserve">The purpose of this paper is to provide sufficient background for an intelligent but ignorant reader to understand what you write for your technical, state of the field and future trends segments. </w:t>
      </w:r>
    </w:p>
    <w:p w14:paraId="09D64141" w14:textId="75D65575" w:rsidR="006670D9" w:rsidRDefault="00762F28">
      <w:pPr>
        <w:pStyle w:val="BodyText"/>
        <w:numPr>
          <w:ilvl w:val="0"/>
          <w:numId w:val="12"/>
        </w:numPr>
      </w:pPr>
      <w:r>
        <w:t xml:space="preserve">Address the follow elements </w:t>
      </w:r>
      <w:r w:rsidR="00C35C23">
        <w:t>(but do not make these into section heading for your paper!)</w:t>
      </w:r>
      <w:r w:rsidR="006670D9">
        <w:t>:</w:t>
      </w:r>
    </w:p>
    <w:p w14:paraId="49AAD4D7" w14:textId="0AAC34B5" w:rsidR="006670D9" w:rsidRDefault="00762F28">
      <w:pPr>
        <w:pStyle w:val="BodyText"/>
        <w:numPr>
          <w:ilvl w:val="1"/>
          <w:numId w:val="12"/>
        </w:numPr>
      </w:pPr>
      <w:r>
        <w:t>What does a technically-savvy person need to know about this topic area in order to understand the value, challenges and present state?</w:t>
      </w:r>
    </w:p>
    <w:p w14:paraId="3BD0972D" w14:textId="2A0667C3" w:rsidR="00762F28" w:rsidRDefault="00762F28">
      <w:pPr>
        <w:pStyle w:val="BodyText"/>
        <w:numPr>
          <w:ilvl w:val="1"/>
          <w:numId w:val="12"/>
        </w:numPr>
      </w:pPr>
      <w:r>
        <w:t>What is a basic mental model (provide a diagram</w:t>
      </w:r>
      <w:r w:rsidR="00F259F8">
        <w:t xml:space="preserve"> that you created</w:t>
      </w:r>
      <w:r>
        <w:t>) that helps describe the topic area?</w:t>
      </w:r>
    </w:p>
    <w:p w14:paraId="39B413C6" w14:textId="77777777" w:rsidR="006670D9" w:rsidRDefault="006670D9">
      <w:pPr>
        <w:pStyle w:val="BodyText"/>
        <w:numPr>
          <w:ilvl w:val="0"/>
          <w:numId w:val="12"/>
        </w:numPr>
        <w:rPr>
          <w:b/>
          <w:bCs/>
        </w:rPr>
      </w:pPr>
      <w:r>
        <w:rPr>
          <w:b/>
          <w:bCs/>
        </w:rPr>
        <w:t xml:space="preserve">No presentation required. </w:t>
      </w:r>
    </w:p>
    <w:p w14:paraId="4C675A56" w14:textId="77777777" w:rsidR="006670D9" w:rsidRDefault="006670D9">
      <w:pPr>
        <w:pStyle w:val="BodyText"/>
        <w:numPr>
          <w:ilvl w:val="0"/>
          <w:numId w:val="12"/>
        </w:numPr>
        <w:jc w:val="left"/>
      </w:pPr>
      <w:r>
        <w:t>Remember to cite sources in your paper.</w:t>
      </w:r>
    </w:p>
    <w:p w14:paraId="490FC7A2" w14:textId="7D6A7F2B" w:rsidR="006F02A1" w:rsidRDefault="006F02A1">
      <w:pPr>
        <w:pStyle w:val="BodyText"/>
        <w:numPr>
          <w:ilvl w:val="0"/>
          <w:numId w:val="12"/>
        </w:numPr>
        <w:jc w:val="left"/>
      </w:pPr>
      <w:r>
        <w:t>Although this paper will eventually become part of your final state-of-the-field paper, it must be a complete paper for this assignment.  It must have an introduction and conclusion.</w:t>
      </w:r>
    </w:p>
    <w:p w14:paraId="2A43FC90" w14:textId="07159F4A" w:rsidR="0087036F" w:rsidRDefault="0087036F" w:rsidP="0087036F">
      <w:pPr>
        <w:pStyle w:val="BodyText"/>
        <w:numPr>
          <w:ilvl w:val="0"/>
          <w:numId w:val="12"/>
        </w:numPr>
        <w:ind w:right="-690"/>
        <w:jc w:val="left"/>
      </w:pPr>
      <w:r>
        <w:t>You will include a statement when you submit your paper via email that you have addressed all writing rules listed on page 2</w:t>
      </w:r>
      <w:r w:rsidR="00207B39">
        <w:t>5</w:t>
      </w:r>
      <w:r>
        <w:t>, except rules 9 and 10.</w:t>
      </w:r>
    </w:p>
    <w:p w14:paraId="3401730E" w14:textId="77777777" w:rsidR="006670D9" w:rsidRDefault="006670D9">
      <w:pPr>
        <w:pStyle w:val="Heading1"/>
      </w:pPr>
      <w:r>
        <w:br w:type="page"/>
      </w:r>
      <w:bookmarkStart w:id="50" w:name="_Toc314064079"/>
      <w:r>
        <w:lastRenderedPageBreak/>
        <w:t>Assignment 3: Technical Analysis</w:t>
      </w:r>
      <w:bookmarkEnd w:id="50"/>
    </w:p>
    <w:p w14:paraId="58363191" w14:textId="7AB6A847" w:rsidR="006670D9" w:rsidRDefault="006670D9">
      <w:pPr>
        <w:pStyle w:val="BodyText"/>
        <w:jc w:val="left"/>
      </w:pPr>
      <w:r>
        <w:rPr>
          <w:b/>
          <w:bCs/>
        </w:rPr>
        <w:t>Description:</w:t>
      </w:r>
      <w:r>
        <w:t xml:space="preserve">  You will write a paper with an in-depth description and analysis of one or more technical aspects of your 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2B9F3D56" w:rsidR="006670D9" w:rsidRDefault="0087036F">
      <w:pPr>
        <w:pStyle w:val="BodyText"/>
        <w:numPr>
          <w:ilvl w:val="0"/>
          <w:numId w:val="13"/>
        </w:numPr>
        <w:tabs>
          <w:tab w:val="left" w:pos="1646"/>
        </w:tabs>
        <w:jc w:val="left"/>
      </w:pPr>
      <w:r>
        <w:t>Presentations will be 15</w:t>
      </w:r>
      <w:r w:rsidR="006670D9">
        <w:t xml:space="preserve"> minutes with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77777777" w:rsidR="006670D9" w:rsidRDefault="006670D9">
      <w:pPr>
        <w:pStyle w:val="Heading1"/>
      </w:pPr>
      <w:r>
        <w:br w:type="page"/>
      </w:r>
      <w:bookmarkStart w:id="51" w:name="_Toc314064080"/>
      <w:r>
        <w:lastRenderedPageBreak/>
        <w:t>Assignment 4: Future Trends Paper</w:t>
      </w:r>
      <w:bookmarkEnd w:id="51"/>
    </w:p>
    <w:p w14:paraId="296519AF" w14:textId="77777777" w:rsidR="006670D9" w:rsidRDefault="006670D9">
      <w:pPr>
        <w:rPr>
          <w:spacing w:val="-5"/>
          <w:sz w:val="24"/>
        </w:rPr>
      </w:pPr>
      <w:r>
        <w:rPr>
          <w:b/>
          <w:bCs/>
          <w:spacing w:val="-5"/>
          <w:sz w:val="24"/>
        </w:rPr>
        <w:t xml:space="preserve">Description:  </w:t>
      </w:r>
      <w:r>
        <w:rPr>
          <w:spacing w:val="-5"/>
          <w:sz w:val="24"/>
        </w:rPr>
        <w:t>You will write a paper on future trends for your topic.</w:t>
      </w:r>
    </w:p>
    <w:p w14:paraId="17049C2B" w14:textId="77777777" w:rsidR="000E75A2" w:rsidRDefault="000E75A2">
      <w:pPr>
        <w:pStyle w:val="BodyText"/>
        <w:tabs>
          <w:tab w:val="left" w:pos="5674"/>
        </w:tabs>
        <w:jc w:val="left"/>
        <w:rPr>
          <w:b/>
          <w:bCs/>
        </w:rPr>
      </w:pPr>
    </w:p>
    <w:p w14:paraId="0F7AA1BE" w14:textId="77777777" w:rsidR="006670D9" w:rsidRDefault="006670D9">
      <w:pPr>
        <w:pStyle w:val="BodyText"/>
        <w:tabs>
          <w:tab w:val="left" w:pos="5674"/>
        </w:tabs>
        <w:jc w:val="left"/>
        <w:rPr>
          <w:b/>
          <w:bCs/>
        </w:rPr>
      </w:pPr>
      <w:r>
        <w:rPr>
          <w:b/>
          <w:bCs/>
        </w:rPr>
        <w:t xml:space="preserve">Requirements: </w:t>
      </w:r>
    </w:p>
    <w:p w14:paraId="6E9BC0CD" w14:textId="77777777" w:rsidR="006670D9" w:rsidRDefault="006670D9">
      <w:pPr>
        <w:pStyle w:val="BodyText"/>
        <w:numPr>
          <w:ilvl w:val="0"/>
          <w:numId w:val="14"/>
        </w:numPr>
        <w:tabs>
          <w:tab w:val="left" w:pos="5674"/>
        </w:tabs>
        <w:jc w:val="left"/>
      </w:pPr>
      <w:r>
        <w:t>Based on your informed opinion, predict what the state-of-the-field will be like for your topic area in the next three to five years.</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083AC673" w14:textId="77777777" w:rsidR="006670D9" w:rsidRDefault="006670D9">
      <w:pPr>
        <w:pStyle w:val="BodyText"/>
        <w:numPr>
          <w:ilvl w:val="1"/>
          <w:numId w:val="14"/>
        </w:numPr>
        <w:tabs>
          <w:tab w:val="left" w:pos="5674"/>
        </w:tabs>
        <w:jc w:val="left"/>
      </w:pPr>
      <w:r>
        <w:t>Facts.</w:t>
      </w:r>
    </w:p>
    <w:p w14:paraId="51DBDA08" w14:textId="77777777" w:rsidR="006670D9" w:rsidRDefault="006670D9">
      <w:pPr>
        <w:pStyle w:val="BodyText"/>
        <w:numPr>
          <w:ilvl w:val="1"/>
          <w:numId w:val="14"/>
        </w:numPr>
        <w:tabs>
          <w:tab w:val="left" w:pos="5674"/>
        </w:tabs>
        <w:jc w:val="left"/>
      </w:pPr>
      <w:r>
        <w:t>Observed trends.</w:t>
      </w:r>
    </w:p>
    <w:p w14:paraId="7A483DD8" w14:textId="77777777" w:rsidR="006670D9" w:rsidRDefault="006670D9">
      <w:pPr>
        <w:pStyle w:val="BodyText"/>
        <w:numPr>
          <w:ilvl w:val="1"/>
          <w:numId w:val="14"/>
        </w:numPr>
        <w:tabs>
          <w:tab w:val="left" w:pos="5674"/>
        </w:tabs>
        <w:jc w:val="left"/>
      </w:pPr>
      <w:r>
        <w:t>Theoretical limitations.</w:t>
      </w:r>
    </w:p>
    <w:p w14:paraId="4079789C" w14:textId="76C1637B" w:rsidR="006670D9" w:rsidRDefault="007A52B4">
      <w:pPr>
        <w:pStyle w:val="BodyText"/>
        <w:numPr>
          <w:ilvl w:val="0"/>
          <w:numId w:val="14"/>
        </w:numPr>
        <w:tabs>
          <w:tab w:val="left" w:pos="5674"/>
        </w:tabs>
        <w:jc w:val="left"/>
      </w:pPr>
      <w:r>
        <w:t xml:space="preserve">Typically 2000 to 2500 words of </w:t>
      </w:r>
      <w:r>
        <w:rPr>
          <w:b/>
        </w:rPr>
        <w:t>compact</w:t>
      </w:r>
      <w:r>
        <w:t>, original content</w:t>
      </w:r>
      <w:r w:rsidR="006670D9">
        <w:t>.</w:t>
      </w:r>
    </w:p>
    <w:p w14:paraId="0F14DD4E" w14:textId="77777777" w:rsidR="006670D9" w:rsidRDefault="006670D9">
      <w:pPr>
        <w:pStyle w:val="BodyText"/>
        <w:numPr>
          <w:ilvl w:val="0"/>
          <w:numId w:val="14"/>
        </w:numPr>
        <w:tabs>
          <w:tab w:val="left" w:pos="5674"/>
        </w:tabs>
        <w:jc w:val="left"/>
      </w:pPr>
      <w:r>
        <w:t>No presentation is required.</w:t>
      </w:r>
    </w:p>
    <w:p w14:paraId="734D83A1" w14:textId="7FBF9F1C" w:rsidR="006F02A1" w:rsidRDefault="006F02A1">
      <w:pPr>
        <w:pStyle w:val="BodyText"/>
        <w:numPr>
          <w:ilvl w:val="0"/>
          <w:numId w:val="14"/>
        </w:numPr>
        <w:tabs>
          <w:tab w:val="left" w:pos="5674"/>
        </w:tabs>
        <w:jc w:val="left"/>
      </w:pPr>
      <w:r>
        <w:t>Although this paper will eventually become part of your final state-of-the-field paper, it must be a complete paper for this assignment.  It must have an introduction and conclusion.</w:t>
      </w:r>
    </w:p>
    <w:p w14:paraId="66066F0A" w14:textId="06BB07D4" w:rsidR="005A0C2C" w:rsidRDefault="005A0C2C" w:rsidP="005A0C2C">
      <w:pPr>
        <w:pStyle w:val="BodyText"/>
        <w:numPr>
          <w:ilvl w:val="0"/>
          <w:numId w:val="14"/>
        </w:numPr>
        <w:ind w:right="-690"/>
        <w:jc w:val="left"/>
      </w:pPr>
      <w:r>
        <w:t xml:space="preserve">You will include a statement when you submit your paper </w:t>
      </w:r>
      <w:r w:rsidR="0087036F">
        <w:t xml:space="preserve">via email </w:t>
      </w:r>
      <w:r>
        <w:t>that you have addressed all writing rules listed on page 2</w:t>
      </w:r>
      <w:r w:rsidR="00207B39">
        <w:t>5</w:t>
      </w:r>
      <w:r w:rsidR="0087036F">
        <w:t>, except rules 9 and 10</w:t>
      </w:r>
      <w:r>
        <w:t>.</w:t>
      </w:r>
    </w:p>
    <w:p w14:paraId="2E7AAAA4" w14:textId="77777777" w:rsidR="006670D9" w:rsidRDefault="006670D9">
      <w:pPr>
        <w:pStyle w:val="BodyText"/>
        <w:tabs>
          <w:tab w:val="left" w:pos="5674"/>
        </w:tabs>
        <w:jc w:val="left"/>
      </w:pPr>
    </w:p>
    <w:p w14:paraId="66F1CD5B" w14:textId="2616E037" w:rsidR="006670D9" w:rsidRPr="000E75A2" w:rsidRDefault="006670D9" w:rsidP="000E75A2">
      <w:pPr>
        <w:pStyle w:val="Heading1"/>
        <w:ind w:right="-600"/>
      </w:pPr>
      <w:r>
        <w:br w:type="page"/>
      </w:r>
      <w:bookmarkStart w:id="52" w:name="_Toc314064081"/>
      <w:r w:rsidRPr="000E75A2">
        <w:rPr>
          <w:sz w:val="28"/>
        </w:rPr>
        <w:lastRenderedPageBreak/>
        <w:t>Assignment 5: State-of-the-Field Paper and Presentation</w:t>
      </w:r>
      <w:bookmarkEnd w:id="52"/>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7777777" w:rsidR="00E10F21" w:rsidRDefault="006670D9" w:rsidP="006670D9">
      <w:pPr>
        <w:pStyle w:val="BodyText"/>
        <w:numPr>
          <w:ilvl w:val="0"/>
          <w:numId w:val="15"/>
        </w:numPr>
        <w:ind w:right="-690"/>
        <w:jc w:val="left"/>
      </w:pPr>
      <w:r>
        <w:t>You will give a detailed assessment of the state-of-the-field for your topic, including all appropriate material previously developed throughout this semester.</w:t>
      </w:r>
    </w:p>
    <w:p w14:paraId="78ED2413" w14:textId="6822E04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 xml:space="preserve">You will write your paper using </w:t>
      </w:r>
      <w:proofErr w:type="spellStart"/>
      <w:r>
        <w:t>LaTeX</w:t>
      </w:r>
      <w:proofErr w:type="spellEnd"/>
      <w:r>
        <w:t xml:space="preserve">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w:t>
      </w:r>
      <w:proofErr w:type="spellStart"/>
      <w:r w:rsidR="000E3C44">
        <w:t>LaTeX</w:t>
      </w:r>
      <w:proofErr w:type="spellEnd"/>
      <w:r w:rsidR="000E3C44">
        <w:t xml:space="preserve">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0E40B2E3"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Presentations will be given in formal setting and will be 25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xml:space="preserve">, Lists of Figures, Tables, generated automatically by </w:t>
      </w:r>
      <w:proofErr w:type="spellStart"/>
      <w:r w:rsidR="000E3C44">
        <w:t>LaTeX</w:t>
      </w:r>
      <w:proofErr w:type="spellEnd"/>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3EBD1ACB"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B96314" w:rsidRPr="004275AD">
        <w:rPr>
          <w:snapToGrid w:val="0"/>
          <w:color w:val="000000"/>
        </w:rPr>
        <w:t>hi</w:t>
      </w:r>
      <w:r>
        <w:rPr>
          <w:snapToGrid w:val="0"/>
          <w:color w:val="000000"/>
        </w:rPr>
        <w:t xml:space="preserve">ts is a </w:t>
      </w:r>
      <w:proofErr w:type="gramStart"/>
      <w:r>
        <w:rPr>
          <w:snapToGrid w:val="0"/>
          <w:color w:val="000000"/>
        </w:rPr>
        <w:t>Brand New</w:t>
      </w:r>
      <w:proofErr w:type="gramEnd"/>
      <w:r>
        <w:rPr>
          <w:snapToGrid w:val="0"/>
          <w:color w:val="000000"/>
        </w:rPr>
        <w:t xml:space="preserve">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3727DA2F" w14:textId="77777777" w:rsidR="00B96314" w:rsidRDefault="00B96314" w:rsidP="00B96314">
      <w:pPr>
        <w:rPr>
          <w:snapToGrid w:val="0"/>
          <w:color w:val="000000"/>
        </w:rPr>
      </w:pPr>
      <w:r>
        <w:rPr>
          <w:b/>
          <w:snapToGrid w:val="0"/>
          <w:color w:val="000000"/>
        </w:rPr>
        <w:t>Rule #6</w:t>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5DAAE3A6" w:rsidR="00B96314" w:rsidRDefault="00B96314" w:rsidP="00B96314">
      <w:pPr>
        <w:rPr>
          <w:snapToGrid w:val="0"/>
          <w:color w:val="000000"/>
        </w:rPr>
      </w:pPr>
      <w:r>
        <w:rPr>
          <w:b/>
          <w:snapToGrid w:val="0"/>
          <w:color w:val="000000"/>
        </w:rPr>
        <w:t>Rule #7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08A8F43B" w14:textId="1700DF7E" w:rsidR="00B96314" w:rsidRDefault="00B96314" w:rsidP="00B96314">
      <w:pPr>
        <w:rPr>
          <w:snapToGrid w:val="0"/>
          <w:color w:val="000000"/>
        </w:rPr>
      </w:pPr>
      <w:r>
        <w:rPr>
          <w:b/>
          <w:snapToGrid w:val="0"/>
          <w:color w:val="000000"/>
        </w:rPr>
        <w:t>Rule #8</w:t>
      </w:r>
      <w:r w:rsidR="0087036F">
        <w:rPr>
          <w:rStyle w:val="FootnoteReference"/>
          <w:b/>
          <w:snapToGrid w:val="0"/>
          <w:color w:val="000000"/>
        </w:rPr>
        <w:footnoteReference w:id="4"/>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AE234B" w14:textId="77777777" w:rsidR="00B96314" w:rsidRPr="004275AD" w:rsidRDefault="00B96314" w:rsidP="00B96314">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78CE65D" w14:textId="77777777" w:rsidR="00B96314" w:rsidRDefault="00B96314" w:rsidP="00B96314">
      <w:pPr>
        <w:rPr>
          <w:b/>
          <w:snapToGrid w:val="0"/>
          <w:color w:val="000000"/>
        </w:rPr>
      </w:pPr>
    </w:p>
    <w:p w14:paraId="336E49C3" w14:textId="51C24CA4" w:rsidR="00B96314" w:rsidRDefault="00B96314" w:rsidP="00B96314">
      <w:pPr>
        <w:rPr>
          <w:snapToGrid w:val="0"/>
          <w:color w:val="000000"/>
        </w:rPr>
      </w:pPr>
      <w:r>
        <w:rPr>
          <w:b/>
          <w:snapToGrid w:val="0"/>
          <w:color w:val="000000"/>
        </w:rPr>
        <w:t>Rule #9</w:t>
      </w:r>
      <w:r>
        <w:rPr>
          <w:rStyle w:val="FootnoteReference"/>
          <w:b/>
          <w:snapToGrid w:val="0"/>
          <w:color w:val="000000"/>
        </w:rPr>
        <w:footnoteReference w:id="5"/>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proofErr w:type="spellStart"/>
      <w:r w:rsidRPr="004275AD">
        <w:rPr>
          <w:snapToGrid w:val="0"/>
          <w:color w:val="000000"/>
        </w:rPr>
        <w:t>LaTeX</w:t>
      </w:r>
      <w:proofErr w:type="spellEnd"/>
      <w:r w:rsidRPr="004275AD">
        <w:rPr>
          <w:snapToGrid w:val="0"/>
          <w:color w:val="000000"/>
        </w:rPr>
        <w:t xml:space="preserve">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Pr>
          <w:rStyle w:val="FootnoteReference"/>
          <w:b/>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77777777" w:rsidR="00B96314" w:rsidRPr="004275AD" w:rsidRDefault="00B96314" w:rsidP="00B96314">
      <w:pPr>
        <w:pStyle w:val="ListParagraph"/>
        <w:numPr>
          <w:ilvl w:val="0"/>
          <w:numId w:val="32"/>
        </w:numPr>
        <w:rPr>
          <w:snapToGrid w:val="0"/>
          <w:color w:val="000000"/>
        </w:rPr>
      </w:pPr>
      <w:proofErr w:type="spellStart"/>
      <w:r w:rsidRPr="004275AD">
        <w:rPr>
          <w:snapToGrid w:val="0"/>
          <w:color w:val="000000"/>
        </w:rPr>
        <w:t>LaTeX</w:t>
      </w:r>
      <w:proofErr w:type="spellEnd"/>
      <w:r w:rsidRPr="004275AD">
        <w:rPr>
          <w:snapToGrid w:val="0"/>
          <w:color w:val="000000"/>
        </w:rPr>
        <w:t xml:space="preserve"> provides these elements as well!</w:t>
      </w:r>
    </w:p>
    <w:sectPr w:rsidR="00B96314" w:rsidRPr="004275AD"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D4F5D" w14:textId="77777777" w:rsidR="00A96B66" w:rsidRDefault="00A96B66">
      <w:r>
        <w:separator/>
      </w:r>
    </w:p>
  </w:endnote>
  <w:endnote w:type="continuationSeparator" w:id="0">
    <w:p w14:paraId="766D5D7C" w14:textId="77777777" w:rsidR="00A96B66" w:rsidRDefault="00A9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58BCF"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1E4706" w:rsidRDefault="001E47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CBBF" w14:textId="77777777" w:rsidR="001E4706" w:rsidRDefault="001E4706">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1E4706" w:rsidRDefault="001E470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FA248"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1408" w14:textId="77777777" w:rsidR="001E4706" w:rsidRDefault="001E4706">
    <w:pPr>
      <w:pStyle w:val="Footer"/>
      <w:framePr w:wrap="around" w:vAnchor="text" w:hAnchor="margin" w:xAlign="right" w:y="1"/>
      <w:rPr>
        <w:rStyle w:val="PageNumber"/>
        <w:rFonts w:ascii="Garamond" w:hAnsi="Garamond"/>
      </w:rPr>
    </w:pPr>
  </w:p>
  <w:p w14:paraId="13565CF6" w14:textId="77777777" w:rsidR="001E4706" w:rsidRDefault="001E4706">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234DA"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1E4706" w:rsidRDefault="001E4706">
    <w:pPr>
      <w:pStyle w:val="Footer"/>
      <w:framePr w:wrap="around" w:vAnchor="text" w:hAnchor="margin" w:xAlign="right" w:y="1"/>
      <w:rPr>
        <w:rStyle w:val="PageNumber"/>
      </w:rPr>
    </w:pPr>
  </w:p>
  <w:p w14:paraId="2493DDF8" w14:textId="77777777" w:rsidR="001E4706" w:rsidRDefault="001E470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E2255" w14:textId="77777777" w:rsidR="001E4706" w:rsidRDefault="001E4706">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1E4706" w:rsidRDefault="001E4706">
    <w:pPr>
      <w:pStyle w:val="Footer"/>
      <w:framePr w:wrap="around" w:vAnchor="text" w:hAnchor="margin" w:xAlign="right" w:y="1"/>
      <w:rPr>
        <w:rStyle w:val="PageNumber"/>
      </w:rPr>
    </w:pPr>
  </w:p>
  <w:p w14:paraId="0F0F7675" w14:textId="77777777" w:rsidR="001E4706" w:rsidRDefault="001E4706">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363B" w14:textId="77777777" w:rsidR="001E4706" w:rsidRDefault="001E4706">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59D2"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1E4706" w:rsidRDefault="001E470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C056" w14:textId="77777777" w:rsidR="001E4706" w:rsidRDefault="001E4706">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1E4706" w:rsidRDefault="001E4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45465" w14:textId="77777777" w:rsidR="00A96B66" w:rsidRDefault="00A96B66">
      <w:r>
        <w:separator/>
      </w:r>
    </w:p>
  </w:footnote>
  <w:footnote w:type="continuationSeparator" w:id="0">
    <w:p w14:paraId="666B7F59" w14:textId="77777777" w:rsidR="00A96B66" w:rsidRDefault="00A96B66">
      <w:r>
        <w:continuationSeparator/>
      </w:r>
    </w:p>
  </w:footnote>
  <w:footnote w:id="1">
    <w:p w14:paraId="06CC3F00" w14:textId="4C602912" w:rsidR="001E4706" w:rsidRDefault="001E4706"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1E4706" w:rsidRDefault="001E4706"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1E4706" w:rsidRDefault="001E4706"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178A90AF" w14:textId="4278905F" w:rsidR="001E4706" w:rsidRDefault="001E4706">
      <w:pPr>
        <w:pStyle w:val="FootnoteText"/>
      </w:pPr>
      <w:r>
        <w:rPr>
          <w:rStyle w:val="FootnoteReference"/>
        </w:rPr>
        <w:footnoteRef/>
      </w:r>
      <w:r>
        <w:t xml:space="preserve"> The Preliminary State of the Field and Survey papers must have at least 5 high-quality references.</w:t>
      </w:r>
    </w:p>
  </w:footnote>
  <w:footnote w:id="5">
    <w:p w14:paraId="13858B6F" w14:textId="77777777" w:rsidR="001E4706" w:rsidRPr="00B96314" w:rsidRDefault="001E4706" w:rsidP="00B96314">
      <w:pPr>
        <w:pStyle w:val="FootnoteText"/>
        <w:rPr>
          <w:sz w:val="21"/>
        </w:rPr>
      </w:pPr>
      <w:r w:rsidRPr="00544F06">
        <w:rPr>
          <w:rStyle w:val="FootnoteReference"/>
          <w:sz w:val="22"/>
        </w:rPr>
        <w:footnoteRef/>
      </w:r>
      <w:r w:rsidRPr="00544F06">
        <w:rPr>
          <w:sz w:val="22"/>
        </w:rPr>
        <w:t xml:space="preserve"> </w:t>
      </w:r>
      <w:r w:rsidRPr="00B96314">
        <w:rPr>
          <w:sz w:val="21"/>
        </w:rPr>
        <w:t>Rule #9 is required for Technical Analysis and Final SOTF paper only.</w:t>
      </w:r>
    </w:p>
  </w:footnote>
  <w:footnote w:id="6">
    <w:p w14:paraId="0542CEE2" w14:textId="77777777" w:rsidR="001E4706" w:rsidRPr="00B96314" w:rsidRDefault="001E4706" w:rsidP="00B96314">
      <w:pPr>
        <w:pStyle w:val="FootnoteText"/>
        <w:rPr>
          <w:sz w:val="16"/>
        </w:rPr>
      </w:pPr>
      <w:r w:rsidRPr="00B96314">
        <w:rPr>
          <w:rStyle w:val="FootnoteReference"/>
          <w:sz w:val="21"/>
        </w:rPr>
        <w:footnoteRef/>
      </w:r>
      <w:r w:rsidRPr="00B96314">
        <w:rPr>
          <w:sz w:val="21"/>
        </w:rPr>
        <w:t xml:space="preserve"> Rule #10 is required for Final SOTF paper only.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A7AC6" w14:textId="77777777" w:rsidR="001E4706" w:rsidRDefault="001E470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6F94" w14:textId="77777777" w:rsidR="001E4706" w:rsidRDefault="001E4706">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D6204" w14:textId="77777777" w:rsidR="001E4706" w:rsidRDefault="001E4706">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2DCF6" w14:textId="77777777" w:rsidR="001E4706" w:rsidRDefault="001E4706">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DC06" w14:textId="77777777" w:rsidR="001E4706" w:rsidRDefault="001E4706">
    <w:pPr>
      <w:pStyle w:val="PartTitle"/>
      <w:framePr w:wrap="notBeside"/>
    </w:pPr>
    <w:r>
      <w:t>Chapter</w:t>
    </w:r>
  </w:p>
  <w:p w14:paraId="6853A845" w14:textId="77777777" w:rsidR="001E4706" w:rsidRDefault="001E4706">
    <w:pPr>
      <w:pStyle w:val="PartLabel"/>
      <w:framePr w:wrap="notBeside"/>
    </w:pPr>
    <w:r>
      <w:t>2</w:t>
    </w:r>
  </w:p>
  <w:p w14:paraId="6C6B53F4" w14:textId="77777777" w:rsidR="001E4706" w:rsidRDefault="001E4706">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D5A3" w14:textId="77777777" w:rsidR="001E4706" w:rsidRDefault="001E4706">
    <w:pPr>
      <w:pStyle w:val="PartTitle"/>
      <w:framePr w:wrap="notBeside"/>
    </w:pPr>
    <w:r>
      <w:t>Chapter</w:t>
    </w:r>
  </w:p>
  <w:p w14:paraId="26929147" w14:textId="77777777" w:rsidR="001E4706" w:rsidRDefault="001E4706">
    <w:pPr>
      <w:pStyle w:val="PartLabel"/>
      <w:framePr w:wrap="notBeside"/>
    </w:pPr>
    <w:r>
      <w:t>3</w:t>
    </w:r>
  </w:p>
  <w:p w14:paraId="5FDC1A12" w14:textId="77777777" w:rsidR="001E4706" w:rsidRDefault="001E4706">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05E7C" w14:textId="77777777" w:rsidR="001E4706" w:rsidRDefault="001E4706">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C139E" w14:textId="77777777" w:rsidR="001E4706" w:rsidRDefault="001E4706">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C92" w14:textId="77777777" w:rsidR="001E4706" w:rsidRDefault="001E4706">
    <w:pPr>
      <w:pStyle w:val="PartTitle"/>
      <w:framePr w:wrap="notBeside"/>
    </w:pPr>
    <w:r>
      <w:t>Chapter</w:t>
    </w:r>
  </w:p>
  <w:p w14:paraId="3366F2DE" w14:textId="77777777" w:rsidR="001E4706" w:rsidRDefault="001E4706">
    <w:pPr>
      <w:pStyle w:val="PartLabel"/>
      <w:framePr w:wrap="notBeside"/>
    </w:pPr>
    <w:r>
      <w:t>4</w:t>
    </w:r>
  </w:p>
  <w:p w14:paraId="0F8002B9" w14:textId="77777777" w:rsidR="001E4706" w:rsidRDefault="001E4706">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A670" w14:textId="77777777" w:rsidR="001E4706" w:rsidRDefault="001E4706">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3"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4"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2"/>
  </w:num>
  <w:num w:numId="3">
    <w:abstractNumId w:val="5"/>
  </w:num>
  <w:num w:numId="4">
    <w:abstractNumId w:val="3"/>
  </w:num>
  <w:num w:numId="5">
    <w:abstractNumId w:val="12"/>
  </w:num>
  <w:num w:numId="6">
    <w:abstractNumId w:val="20"/>
  </w:num>
  <w:num w:numId="7">
    <w:abstractNumId w:val="15"/>
  </w:num>
  <w:num w:numId="8">
    <w:abstractNumId w:val="32"/>
  </w:num>
  <w:num w:numId="9">
    <w:abstractNumId w:val="0"/>
  </w:num>
  <w:num w:numId="10">
    <w:abstractNumId w:val="18"/>
  </w:num>
  <w:num w:numId="11">
    <w:abstractNumId w:val="25"/>
  </w:num>
  <w:num w:numId="12">
    <w:abstractNumId w:val="13"/>
  </w:num>
  <w:num w:numId="13">
    <w:abstractNumId w:val="11"/>
  </w:num>
  <w:num w:numId="14">
    <w:abstractNumId w:val="21"/>
  </w:num>
  <w:num w:numId="15">
    <w:abstractNumId w:val="9"/>
  </w:num>
  <w:num w:numId="16">
    <w:abstractNumId w:val="16"/>
  </w:num>
  <w:num w:numId="17">
    <w:abstractNumId w:val="8"/>
  </w:num>
  <w:num w:numId="18">
    <w:abstractNumId w:val="19"/>
  </w:num>
  <w:num w:numId="19">
    <w:abstractNumId w:val="30"/>
  </w:num>
  <w:num w:numId="20">
    <w:abstractNumId w:val="31"/>
  </w:num>
  <w:num w:numId="21">
    <w:abstractNumId w:val="14"/>
  </w:num>
  <w:num w:numId="22">
    <w:abstractNumId w:val="1"/>
  </w:num>
  <w:num w:numId="23">
    <w:abstractNumId w:val="29"/>
  </w:num>
  <w:num w:numId="24">
    <w:abstractNumId w:val="7"/>
  </w:num>
  <w:num w:numId="25">
    <w:abstractNumId w:val="4"/>
  </w:num>
  <w:num w:numId="26">
    <w:abstractNumId w:val="10"/>
  </w:num>
  <w:num w:numId="27">
    <w:abstractNumId w:val="27"/>
  </w:num>
  <w:num w:numId="28">
    <w:abstractNumId w:val="6"/>
  </w:num>
  <w:num w:numId="29">
    <w:abstractNumId w:val="28"/>
  </w:num>
  <w:num w:numId="30">
    <w:abstractNumId w:val="17"/>
  </w:num>
  <w:num w:numId="31">
    <w:abstractNumId w:val="24"/>
  </w:num>
  <w:num w:numId="32">
    <w:abstractNumId w:val="26"/>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74EED"/>
    <w:rsid w:val="000B561D"/>
    <w:rsid w:val="000E0FA5"/>
    <w:rsid w:val="000E3C44"/>
    <w:rsid w:val="000E75A2"/>
    <w:rsid w:val="000F04D6"/>
    <w:rsid w:val="00112944"/>
    <w:rsid w:val="00164594"/>
    <w:rsid w:val="001762C0"/>
    <w:rsid w:val="00191916"/>
    <w:rsid w:val="001E4706"/>
    <w:rsid w:val="00207B39"/>
    <w:rsid w:val="002144BF"/>
    <w:rsid w:val="00272D2B"/>
    <w:rsid w:val="002A7BAB"/>
    <w:rsid w:val="002B67F7"/>
    <w:rsid w:val="002C429D"/>
    <w:rsid w:val="002D3EA5"/>
    <w:rsid w:val="00321A4D"/>
    <w:rsid w:val="00327AF1"/>
    <w:rsid w:val="003810E0"/>
    <w:rsid w:val="003D371E"/>
    <w:rsid w:val="004240DC"/>
    <w:rsid w:val="00445089"/>
    <w:rsid w:val="00446227"/>
    <w:rsid w:val="00456291"/>
    <w:rsid w:val="0046781A"/>
    <w:rsid w:val="004B0B38"/>
    <w:rsid w:val="004E1CE6"/>
    <w:rsid w:val="00506560"/>
    <w:rsid w:val="005169D4"/>
    <w:rsid w:val="00535E3C"/>
    <w:rsid w:val="005A0C2C"/>
    <w:rsid w:val="005A616B"/>
    <w:rsid w:val="005B40C4"/>
    <w:rsid w:val="005C4333"/>
    <w:rsid w:val="005E6957"/>
    <w:rsid w:val="005F175B"/>
    <w:rsid w:val="00626ACD"/>
    <w:rsid w:val="00635C1C"/>
    <w:rsid w:val="006412D9"/>
    <w:rsid w:val="00643EC1"/>
    <w:rsid w:val="006521C3"/>
    <w:rsid w:val="006670D9"/>
    <w:rsid w:val="006B16D1"/>
    <w:rsid w:val="006B7A27"/>
    <w:rsid w:val="006F02A1"/>
    <w:rsid w:val="006F662C"/>
    <w:rsid w:val="00701034"/>
    <w:rsid w:val="0072298E"/>
    <w:rsid w:val="00724E92"/>
    <w:rsid w:val="00755128"/>
    <w:rsid w:val="00762F28"/>
    <w:rsid w:val="007A1BCE"/>
    <w:rsid w:val="007A52B4"/>
    <w:rsid w:val="007B37CE"/>
    <w:rsid w:val="007B7C02"/>
    <w:rsid w:val="007E22F1"/>
    <w:rsid w:val="007E6CE0"/>
    <w:rsid w:val="00811536"/>
    <w:rsid w:val="0084406E"/>
    <w:rsid w:val="00861530"/>
    <w:rsid w:val="0087036F"/>
    <w:rsid w:val="00871ABA"/>
    <w:rsid w:val="00934880"/>
    <w:rsid w:val="00944169"/>
    <w:rsid w:val="00963A95"/>
    <w:rsid w:val="0096796E"/>
    <w:rsid w:val="0099317C"/>
    <w:rsid w:val="009D7D11"/>
    <w:rsid w:val="009E4E6A"/>
    <w:rsid w:val="009F589D"/>
    <w:rsid w:val="00A11849"/>
    <w:rsid w:val="00A309BE"/>
    <w:rsid w:val="00A52A43"/>
    <w:rsid w:val="00A56B08"/>
    <w:rsid w:val="00A73ADA"/>
    <w:rsid w:val="00A861E8"/>
    <w:rsid w:val="00A96B66"/>
    <w:rsid w:val="00AE68ED"/>
    <w:rsid w:val="00AE7524"/>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807B7"/>
    <w:rsid w:val="00C86FCE"/>
    <w:rsid w:val="00C92BD0"/>
    <w:rsid w:val="00CB5CD8"/>
    <w:rsid w:val="00CE2C2E"/>
    <w:rsid w:val="00D10A7C"/>
    <w:rsid w:val="00DB3A48"/>
    <w:rsid w:val="00DF2BA7"/>
    <w:rsid w:val="00E0068E"/>
    <w:rsid w:val="00E0117A"/>
    <w:rsid w:val="00E10F21"/>
    <w:rsid w:val="00E15D18"/>
    <w:rsid w:val="00E717E2"/>
    <w:rsid w:val="00E730F1"/>
    <w:rsid w:val="00E95C51"/>
    <w:rsid w:val="00EC7EC9"/>
    <w:rsid w:val="00EE07A5"/>
    <w:rsid w:val="00F259F8"/>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8A1A8B-8CBE-7F49-9A7B-0A1A11D5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6</TotalTime>
  <Pages>27</Pages>
  <Words>5964</Words>
  <Characters>33997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39882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3</cp:revision>
  <cp:lastPrinted>2019-08-25T18:58:00Z</cp:lastPrinted>
  <dcterms:created xsi:type="dcterms:W3CDTF">2019-08-25T18:58:00Z</dcterms:created>
  <dcterms:modified xsi:type="dcterms:W3CDTF">2019-08-25T19:04:00Z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